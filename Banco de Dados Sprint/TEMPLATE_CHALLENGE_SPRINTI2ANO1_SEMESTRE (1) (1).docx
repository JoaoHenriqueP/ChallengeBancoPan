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Heading2"/>
      </w:pPr>
    </w:p>
    <w:p w14:paraId="58CCA1D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3D69C14C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1D2954AE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55A2696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Strong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TOC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B57137" w:rsidP="008E35F7">
      <w:pPr>
        <w:pStyle w:val="TOC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ED7AB7" w:rsidRDefault="00D95FC7" w:rsidP="00ED7AB7">
      <w:pPr>
        <w:pStyle w:val="Heading1"/>
        <w:rPr>
          <w:caps/>
        </w:rPr>
      </w:pPr>
      <w:bookmarkStart w:id="1" w:name="_Toc67673069"/>
      <w:r w:rsidRPr="00ED7AB7">
        <w:lastRenderedPageBreak/>
        <w:t>1</w:t>
      </w:r>
      <w:r w:rsidR="00D71306" w:rsidRPr="00ED7AB7">
        <w:t xml:space="preserve"> – </w:t>
      </w:r>
      <w:r w:rsidR="004A05C4" w:rsidRPr="00ED7AB7">
        <w:t>Descrição do Projeto e Regras de Negócio</w:t>
      </w:r>
      <w:bookmarkEnd w:id="1"/>
    </w:p>
    <w:p w14:paraId="6EDB74EE" w14:textId="6C387F31" w:rsidR="008E35F7" w:rsidRPr="00ED7AB7" w:rsidRDefault="00BE6687" w:rsidP="00ED7AB7">
      <w:pPr>
        <w:pStyle w:val="Figura"/>
      </w:pPr>
      <w:r w:rsidRPr="00ED7AB7">
        <w:t>A b</w:t>
      </w:r>
      <w:r w:rsidR="000F6743" w:rsidRPr="00ED7AB7">
        <w:t xml:space="preserve">aixa performance das </w:t>
      </w:r>
      <w:r w:rsidR="00743731" w:rsidRPr="00ED7AB7">
        <w:t>consultas atualmente é</w:t>
      </w:r>
      <w:r w:rsidR="000F6743" w:rsidRPr="00ED7AB7">
        <w:t xml:space="preserve"> um dos grandes problemas </w:t>
      </w:r>
      <w:r w:rsidR="000C2A6C" w:rsidRPr="00ED7AB7">
        <w:t>dos bancos</w:t>
      </w:r>
      <w:r w:rsidR="00B66F8A" w:rsidRPr="00ED7AB7">
        <w:t xml:space="preserve"> </w:t>
      </w:r>
      <w:r w:rsidR="000F6743" w:rsidRPr="00ED7AB7">
        <w:t>de dados</w:t>
      </w:r>
      <w:r w:rsidR="00BD6EC3" w:rsidRPr="00ED7AB7">
        <w:t xml:space="preserve">, que ao tentar efetuar ações diferentes no mesmo registro </w:t>
      </w:r>
      <w:r w:rsidR="000E20C9" w:rsidRPr="00ED7AB7">
        <w:t>pode acabar resultando em uma alta lentidão</w:t>
      </w:r>
      <w:r w:rsidRPr="00ED7AB7">
        <w:t>,</w:t>
      </w:r>
      <w:r w:rsidR="000F6743" w:rsidRPr="00ED7AB7">
        <w:t xml:space="preserve"> </w:t>
      </w:r>
      <w:r w:rsidR="00ED7AB7" w:rsidRPr="00ED7AB7">
        <w:t>ocorre</w:t>
      </w:r>
      <w:r w:rsidR="00B60946">
        <w:t xml:space="preserve">ndo </w:t>
      </w:r>
      <w:r w:rsidR="00ED7AB7" w:rsidRPr="00ED7AB7">
        <w:t>pelo alto volume de informações sendo processadas simultaneamente</w:t>
      </w:r>
      <w:r w:rsidR="00ED7AB7">
        <w:t xml:space="preserve">, </w:t>
      </w:r>
      <w:r w:rsidR="001E67EA">
        <w:t>onde esse fenômeno</w:t>
      </w:r>
      <w:r w:rsidR="00ED7AB7">
        <w:t xml:space="preserve"> é conhecid</w:t>
      </w:r>
      <w:r w:rsidR="006A0758">
        <w:t>o</w:t>
      </w:r>
      <w:r w:rsidR="00ED7AB7">
        <w:t xml:space="preserve"> por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de dados. Para resolver esse problema</w:t>
      </w:r>
      <w:r w:rsidR="001E67EA">
        <w:t xml:space="preserve">, analisamos e </w:t>
      </w:r>
      <w:r w:rsidR="000F6743" w:rsidRPr="00ED7AB7">
        <w:t xml:space="preserve">decidimos implementar uma fila FIFO (First in first out) de ações, isto é, a primeira requisição a ser efetuada será a primeira </w:t>
      </w:r>
      <w:r w:rsidR="004A4BB4" w:rsidRPr="00ED7AB7">
        <w:t xml:space="preserve">a </w:t>
      </w:r>
      <w:r w:rsidR="000F6743" w:rsidRPr="00ED7AB7">
        <w:t>ser executada</w:t>
      </w:r>
      <w:r w:rsidR="004A4BB4" w:rsidRPr="00ED7AB7">
        <w:t>,</w:t>
      </w:r>
      <w:r w:rsidR="000F6743" w:rsidRPr="00ED7AB7">
        <w:t xml:space="preserve"> e nenhuma outra </w:t>
      </w:r>
      <w:r w:rsidR="004A4BB4" w:rsidRPr="00ED7AB7">
        <w:t>poderá ser executada conjuntamente a esta</w:t>
      </w:r>
      <w:r w:rsidR="000F6743" w:rsidRPr="00ED7AB7">
        <w:t xml:space="preserve">, então para cada uma das outras requisições devem esperar o </w:t>
      </w:r>
      <w:r w:rsidR="00B40240" w:rsidRPr="00ED7AB7">
        <w:t>término</w:t>
      </w:r>
      <w:r w:rsidR="000F6743" w:rsidRPr="00ED7AB7">
        <w:t xml:space="preserve"> d</w:t>
      </w:r>
      <w:r w:rsidR="00FB2936" w:rsidRPr="00ED7AB7">
        <w:t xml:space="preserve">e </w:t>
      </w:r>
      <w:r w:rsidR="00ED7AB7" w:rsidRPr="00ED7AB7">
        <w:t>outra que</w:t>
      </w:r>
      <w:r w:rsidR="000F6743" w:rsidRPr="00ED7AB7">
        <w:t xml:space="preserve"> est</w:t>
      </w:r>
      <w:r w:rsidR="00FB2936" w:rsidRPr="00ED7AB7">
        <w:t>á</w:t>
      </w:r>
      <w:r w:rsidR="004A4BB4" w:rsidRPr="00ED7AB7">
        <w:t xml:space="preserve"> sendo processada</w:t>
      </w:r>
      <w:r w:rsidR="000F6743" w:rsidRPr="00ED7AB7">
        <w:t xml:space="preserve"> </w:t>
      </w:r>
      <w:r w:rsidR="004A4BB4" w:rsidRPr="00ED7AB7">
        <w:t xml:space="preserve">na </w:t>
      </w:r>
      <w:r w:rsidR="000F6743" w:rsidRPr="00ED7AB7">
        <w:t>fil</w:t>
      </w:r>
      <w:r w:rsidR="004A4BB4" w:rsidRPr="00ED7AB7">
        <w:t>a</w:t>
      </w:r>
      <w:r w:rsidR="00B60946">
        <w:t>. C</w:t>
      </w:r>
      <w:r w:rsidR="000F6743" w:rsidRPr="00ED7AB7">
        <w:t xml:space="preserve">om isso não teremos o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que causa a demora para ser feita uma consulta de informações no banco</w:t>
      </w:r>
      <w:r w:rsidR="004A4BB4" w:rsidRPr="00ED7AB7">
        <w:t xml:space="preserve"> de dados</w:t>
      </w:r>
      <w:r w:rsidR="000F6743" w:rsidRPr="00ED7AB7">
        <w:t>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ED7AB7">
      <w:pPr>
        <w:pStyle w:val="Heading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Heading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BodyText"/>
      </w:pPr>
    </w:p>
    <w:p w14:paraId="4C04A3DF" w14:textId="690F9207" w:rsidR="00154429" w:rsidRDefault="00154429" w:rsidP="00154429">
      <w:pPr>
        <w:pStyle w:val="BodyText"/>
      </w:pPr>
      <w:bookmarkStart w:id="4" w:name="_GoBack"/>
      <w:bookmarkEnd w:id="4"/>
    </w:p>
    <w:p w14:paraId="36EF4DC5" w14:textId="77777777" w:rsidR="00154429" w:rsidRPr="00154429" w:rsidRDefault="00154429" w:rsidP="00154429">
      <w:pPr>
        <w:pStyle w:val="BodyText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3568CA" w14:paraId="7B1C0398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C24043" w14:textId="22C96B9C" w:rsidR="003568CA" w:rsidRDefault="003568CA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8096E" w14:textId="2A67B8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FE988C" w14:textId="02EADF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12F4006" w14:textId="6AC16C23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B8081D" w14:textId="50A0E4DD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conta (Corrente ou poupança)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43200245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4F7E9EC7" w:rsidR="00EF0598" w:rsidRDefault="00001BA6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1017A18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BodyText"/>
      </w:pPr>
    </w:p>
    <w:bookmarkEnd w:id="3"/>
    <w:p w14:paraId="0654FD4E" w14:textId="77777777" w:rsidR="0027353F" w:rsidRPr="0027353F" w:rsidRDefault="0027353F" w:rsidP="0027353F">
      <w:pPr>
        <w:pStyle w:val="ListParagraph"/>
      </w:pPr>
    </w:p>
    <w:p w14:paraId="50C32B28" w14:textId="5CAD196C" w:rsidR="00D71306" w:rsidRDefault="00D71306" w:rsidP="00784598">
      <w:pPr>
        <w:pStyle w:val="BodyText"/>
        <w:ind w:firstLine="0"/>
        <w:rPr>
          <w:rFonts w:eastAsia="Times New Roman"/>
          <w:szCs w:val="28"/>
        </w:rPr>
      </w:pPr>
    </w:p>
    <w:sectPr w:rsidR="00D71306" w:rsidSect="0078459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E4CA" w14:textId="77777777" w:rsidR="00B57137" w:rsidRDefault="00B57137" w:rsidP="00987BE0">
      <w:pPr>
        <w:spacing w:after="0" w:line="240" w:lineRule="auto"/>
      </w:pPr>
      <w:r>
        <w:separator/>
      </w:r>
    </w:p>
  </w:endnote>
  <w:endnote w:type="continuationSeparator" w:id="0">
    <w:p w14:paraId="7168FA65" w14:textId="77777777" w:rsidR="00B57137" w:rsidRDefault="00B57137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8D04" w14:textId="77777777" w:rsidR="00B57137" w:rsidRDefault="00B57137" w:rsidP="00987BE0">
      <w:pPr>
        <w:spacing w:after="0" w:line="240" w:lineRule="auto"/>
      </w:pPr>
      <w:r>
        <w:separator/>
      </w:r>
    </w:p>
  </w:footnote>
  <w:footnote w:type="continuationSeparator" w:id="0">
    <w:p w14:paraId="6A5B8FFA" w14:textId="77777777" w:rsidR="00B57137" w:rsidRDefault="00B57137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022C" w14:textId="36CC1D62" w:rsidR="00B92022" w:rsidRDefault="00B92022" w:rsidP="00D563AE">
    <w:pPr>
      <w:pStyle w:val="Header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Header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87B07" w14:textId="7E3234D5" w:rsidR="00B92022" w:rsidRDefault="00B92022" w:rsidP="004F1D41">
    <w:pPr>
      <w:pStyle w:val="Header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9CF6D" w14:textId="36724E62" w:rsidR="00B92022" w:rsidRDefault="00B92022" w:rsidP="00B92022">
    <w:pPr>
      <w:pStyle w:val="Header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5565" w14:textId="77777777" w:rsidR="00D71306" w:rsidRDefault="00D71306" w:rsidP="00D563AE">
    <w:pPr>
      <w:pStyle w:val="Header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08C38" w14:textId="77777777" w:rsidR="00D71306" w:rsidRDefault="00D71306" w:rsidP="000906E4">
    <w:pPr>
      <w:pStyle w:val="Header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3ACE9" w14:textId="64B6FC9C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BA6"/>
    <w:rsid w:val="0003718D"/>
    <w:rsid w:val="00050FEA"/>
    <w:rsid w:val="00072A6C"/>
    <w:rsid w:val="000906E4"/>
    <w:rsid w:val="000A345D"/>
    <w:rsid w:val="000C2A6C"/>
    <w:rsid w:val="000D2801"/>
    <w:rsid w:val="000D4E11"/>
    <w:rsid w:val="000E20C9"/>
    <w:rsid w:val="000F6743"/>
    <w:rsid w:val="00101E62"/>
    <w:rsid w:val="001509ED"/>
    <w:rsid w:val="00154429"/>
    <w:rsid w:val="001C0C3D"/>
    <w:rsid w:val="001C5EE2"/>
    <w:rsid w:val="001D2BF2"/>
    <w:rsid w:val="001E67EA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40843"/>
    <w:rsid w:val="003448D5"/>
    <w:rsid w:val="00347CAE"/>
    <w:rsid w:val="003568CA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A4BB4"/>
    <w:rsid w:val="004C39C2"/>
    <w:rsid w:val="004F1D41"/>
    <w:rsid w:val="004F459E"/>
    <w:rsid w:val="00500EDB"/>
    <w:rsid w:val="00541E05"/>
    <w:rsid w:val="00545406"/>
    <w:rsid w:val="005522A5"/>
    <w:rsid w:val="005531CD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A0758"/>
    <w:rsid w:val="006C4326"/>
    <w:rsid w:val="006C4A36"/>
    <w:rsid w:val="006E34CE"/>
    <w:rsid w:val="00715470"/>
    <w:rsid w:val="00732060"/>
    <w:rsid w:val="00743731"/>
    <w:rsid w:val="00752C88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9A7072"/>
    <w:rsid w:val="00A14423"/>
    <w:rsid w:val="00A16E62"/>
    <w:rsid w:val="00A36C8B"/>
    <w:rsid w:val="00A64FC6"/>
    <w:rsid w:val="00A74E95"/>
    <w:rsid w:val="00AB2BE5"/>
    <w:rsid w:val="00AD6955"/>
    <w:rsid w:val="00AF4A84"/>
    <w:rsid w:val="00AF754D"/>
    <w:rsid w:val="00B010AF"/>
    <w:rsid w:val="00B118A1"/>
    <w:rsid w:val="00B31965"/>
    <w:rsid w:val="00B40240"/>
    <w:rsid w:val="00B57137"/>
    <w:rsid w:val="00B60946"/>
    <w:rsid w:val="00B66F8A"/>
    <w:rsid w:val="00B92022"/>
    <w:rsid w:val="00BB0D89"/>
    <w:rsid w:val="00BD6EC3"/>
    <w:rsid w:val="00BE6687"/>
    <w:rsid w:val="00C036D1"/>
    <w:rsid w:val="00C235D2"/>
    <w:rsid w:val="00C2382B"/>
    <w:rsid w:val="00C66407"/>
    <w:rsid w:val="00C86529"/>
    <w:rsid w:val="00CC6D95"/>
    <w:rsid w:val="00CC7283"/>
    <w:rsid w:val="00CE30F9"/>
    <w:rsid w:val="00D026C5"/>
    <w:rsid w:val="00D127A6"/>
    <w:rsid w:val="00D563AE"/>
    <w:rsid w:val="00D70546"/>
    <w:rsid w:val="00D71306"/>
    <w:rsid w:val="00D95FC7"/>
    <w:rsid w:val="00DB4614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D7AB7"/>
    <w:rsid w:val="00EF0598"/>
    <w:rsid w:val="00EF23B5"/>
    <w:rsid w:val="00EF4A0C"/>
    <w:rsid w:val="00F206D5"/>
    <w:rsid w:val="00F45B2A"/>
    <w:rsid w:val="00F53589"/>
    <w:rsid w:val="00F64703"/>
    <w:rsid w:val="00F977BB"/>
    <w:rsid w:val="00FA626F"/>
    <w:rsid w:val="00FB2936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arágrafo"/>
    <w:next w:val="BodyText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Heading1">
    <w:name w:val="heading 1"/>
    <w:next w:val="ListParagraph"/>
    <w:link w:val="Heading1Char"/>
    <w:autoRedefine/>
    <w:uiPriority w:val="9"/>
    <w:qFormat/>
    <w:rsid w:val="00ED7AB7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D7AB7"/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character" w:customStyle="1" w:styleId="Heading2Char">
    <w:name w:val="Heading 2 Char"/>
    <w:link w:val="Heading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Heading3Char">
    <w:name w:val="Heading 3 Char"/>
    <w:link w:val="Heading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36C8B"/>
    <w:rPr>
      <w:rFonts w:eastAsia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36C8B"/>
    <w:rPr>
      <w:rFonts w:ascii="Calibri Light" w:eastAsia="Times New Roman" w:hAnsi="Calibri Light"/>
    </w:rPr>
  </w:style>
  <w:style w:type="character" w:styleId="Strong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ED7AB7"/>
    <w:pPr>
      <w:spacing w:before="240" w:line="360" w:lineRule="auto"/>
      <w:jc w:val="both"/>
    </w:pPr>
    <w:rPr>
      <w:rFonts w:ascii="Arial" w:hAnsi="Arial"/>
      <w:sz w:val="28"/>
      <w:szCs w:val="24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ED7AB7"/>
    <w:rPr>
      <w:rFonts w:ascii="Arial" w:hAnsi="Arial"/>
      <w:sz w:val="28"/>
      <w:szCs w:val="24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TOC2">
    <w:name w:val="toc 2"/>
    <w:next w:val="TOC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Caption">
    <w:name w:val="caption"/>
    <w:aliases w:val="Legenda da Figura"/>
    <w:next w:val="BodyText"/>
    <w:link w:val="Caption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QuoteChar">
    <w:name w:val="Quote Char"/>
    <w:aliases w:val="Citação com Olho Char"/>
    <w:link w:val="Quote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phy">
    <w:name w:val="Bibliography"/>
    <w:next w:val="BodyText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Caption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CaptionChar">
    <w:name w:val="Caption Char"/>
    <w:aliases w:val="Legenda da Figura Char"/>
    <w:link w:val="Caption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ListParagraph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Footer">
    <w:name w:val="footer"/>
    <w:link w:val="Footer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FooterChar">
    <w:name w:val="Footer Char"/>
    <w:link w:val="Footer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Caption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Caption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Caption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Caption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A36C8B"/>
  </w:style>
  <w:style w:type="character" w:customStyle="1" w:styleId="BodyTextChar">
    <w:name w:val="Body Text Char"/>
    <w:basedOn w:val="DefaultParagraphFont"/>
    <w:link w:val="BodyText"/>
    <w:uiPriority w:val="1"/>
    <w:semiHidden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4.xml><?xml version="1.0" encoding="utf-8"?>
<ds:datastoreItem xmlns:ds="http://schemas.openxmlformats.org/officeDocument/2006/customXml" ds:itemID="{90B9CCBF-C534-43EE-B702-A3ABF7A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230</TotalTime>
  <Pages>7</Pages>
  <Words>470</Words>
  <Characters>2542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Logon Aluno</cp:lastModifiedBy>
  <cp:revision>20</cp:revision>
  <dcterms:created xsi:type="dcterms:W3CDTF">2022-04-23T00:07:00Z</dcterms:created>
  <dcterms:modified xsi:type="dcterms:W3CDTF">2022-05-13T14:21:00Z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