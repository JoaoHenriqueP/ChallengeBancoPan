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9181259"/>
    <w:p w14:paraId="59230691" w14:textId="56E12FAA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15B44DE6">
              <v:shape id="Freeform 9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spid="_x0000_s1026" fillcolor="#f06" stroked="f" path="m492,12r-14,l478,,,,,16757r478,l478,16783r14,l49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w14:anchorId="37A98A4A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3751ED6D">
              <v:shape id="Freeform 8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w14:anchorId="7C1E30E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03718D" w:rsidRPr="0003718D">
        <w:rPr>
          <w:rFonts w:ascii="Times New Roman" w:hAnsi="Calibri" w:cs="Calibri"/>
          <w:noProof/>
          <w:sz w:val="20"/>
          <w:szCs w:val="20"/>
          <w:lang w:val="pt-PT" w:eastAsia="pt-PT" w:bidi="pt-PT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3CC70CA0" w:rsidR="0003718D" w:rsidRPr="0003718D" w:rsidRDefault="0003718D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4A16C60F" w14:textId="3FCCEE39" w:rsidR="0003718D" w:rsidRDefault="0003718D" w:rsidP="004A05C4">
      <w:pPr>
        <w:pStyle w:val="Ttulo2"/>
      </w:pPr>
    </w:p>
    <w:p w14:paraId="58CCA1D8" w14:textId="77777777" w:rsidR="00987BE0" w:rsidRDefault="00987BE0" w:rsidP="00ED7AB7">
      <w:pPr>
        <w:pStyle w:val="Figura"/>
        <w:rPr>
          <w:noProof/>
          <w:lang w:eastAsia="pt-BR"/>
        </w:rPr>
      </w:pPr>
    </w:p>
    <w:p w14:paraId="3D69C14C" w14:textId="77777777" w:rsidR="00987BE0" w:rsidRDefault="00987BE0" w:rsidP="00ED7AB7">
      <w:pPr>
        <w:pStyle w:val="Figura"/>
        <w:rPr>
          <w:noProof/>
          <w:lang w:eastAsia="pt-BR"/>
        </w:rPr>
      </w:pPr>
    </w:p>
    <w:p w14:paraId="1D2954AE" w14:textId="77777777" w:rsidR="00987BE0" w:rsidRDefault="00987BE0" w:rsidP="00ED7AB7">
      <w:pPr>
        <w:pStyle w:val="Figura"/>
        <w:rPr>
          <w:noProof/>
          <w:lang w:eastAsia="pt-BR"/>
        </w:rPr>
      </w:pPr>
    </w:p>
    <w:p w14:paraId="55A26968" w14:textId="77777777" w:rsidR="00987BE0" w:rsidRDefault="00987BE0" w:rsidP="00ED7AB7">
      <w:pPr>
        <w:pStyle w:val="Figura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Forte"/>
          <w:b/>
          <w:bCs w:val="0"/>
        </w:rPr>
      </w:pPr>
    </w:p>
    <w:p w14:paraId="02A4641C" w14:textId="6C37A387" w:rsidR="00CC6D95" w:rsidRPr="00CC6D95" w:rsidRDefault="00CC6D95" w:rsidP="00383C65">
      <w:pPr>
        <w:pStyle w:val="SubTtulo-AutoreVerso"/>
        <w:rPr>
          <w:rStyle w:val="SubTtulo-AutoreVersoChar"/>
        </w:rPr>
      </w:pPr>
      <w:r w:rsidRPr="00CC6D95">
        <w:t>DESING E DESENVOLVIMENTO DE BANCO DE DADOS</w:t>
      </w:r>
    </w:p>
    <w:p w14:paraId="76D32912" w14:textId="5E970DF2" w:rsidR="00101E62" w:rsidRDefault="00101E62" w:rsidP="00383C65">
      <w:pPr>
        <w:pStyle w:val="SubTtulo-AutoreVerso"/>
        <w:rPr>
          <w:rStyle w:val="SubTtulo-AutoreVersoChar"/>
          <w:b/>
        </w:rPr>
      </w:pPr>
    </w:p>
    <w:p w14:paraId="6CEB9E54" w14:textId="2625E604" w:rsidR="00BB0D89" w:rsidRDefault="00BB0D89" w:rsidP="00383C65">
      <w:pPr>
        <w:pStyle w:val="SubTtulo-AutoreVerso"/>
        <w:rPr>
          <w:rStyle w:val="SubTtulo-AutoreVersoChar"/>
          <w:b/>
        </w:rPr>
      </w:pPr>
    </w:p>
    <w:p w14:paraId="16F5F7B4" w14:textId="77777777" w:rsidR="00BB0D89" w:rsidRDefault="00BB0D89" w:rsidP="00383C65">
      <w:pPr>
        <w:pStyle w:val="SubTtulo-AutoreVerso"/>
        <w:rPr>
          <w:rStyle w:val="SubTtulo-AutoreVersoChar"/>
          <w:b/>
        </w:rPr>
      </w:pPr>
    </w:p>
    <w:p w14:paraId="339EB1E3" w14:textId="77777777" w:rsidR="00101E62" w:rsidRPr="00987BE0" w:rsidRDefault="00101E62" w:rsidP="00383C65">
      <w:pPr>
        <w:pStyle w:val="SubTtulo-AutoreVerso"/>
        <w:rPr>
          <w:rStyle w:val="SubTtulo-AutoreVersoChar"/>
          <w:b/>
        </w:rPr>
      </w:pPr>
    </w:p>
    <w:p w14:paraId="3ADB8195" w14:textId="08125ED0" w:rsidR="00987BE0" w:rsidRDefault="00987BE0" w:rsidP="00383C65">
      <w:pPr>
        <w:pStyle w:val="SubTtulo-AutoreVerso"/>
        <w:rPr>
          <w:rStyle w:val="SubTtulo-AutoreVersoChar"/>
          <w:b/>
        </w:rPr>
      </w:pPr>
    </w:p>
    <w:p w14:paraId="0CFF1921" w14:textId="417F27D4" w:rsidR="00D95FC7" w:rsidRDefault="00D71306" w:rsidP="008E35F7">
      <w:pPr>
        <w:pStyle w:val="TtulodaCapa"/>
        <w:ind w:firstLine="0"/>
        <w:rPr>
          <w:rStyle w:val="SubTtulo-AutoreVersoChar"/>
          <w:b/>
        </w:rPr>
      </w:pP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1EE7222C">
              <v:shape id="Freeform 8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" w14:anchorId="63EACDBD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0C19148C">
              <v:shape id="Freeform 8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" w14:anchorId="5AEBC8C0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D95FC7">
        <w:rPr>
          <w:rStyle w:val="SubTtulo-AutoreVersoChar"/>
          <w:b/>
        </w:rPr>
        <w:t>INTEGRANTES</w:t>
      </w:r>
    </w:p>
    <w:tbl>
      <w:tblPr>
        <w:tblW w:w="835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9"/>
        <w:gridCol w:w="5773"/>
      </w:tblGrid>
      <w:tr w:rsidR="008E35F7" w:rsidRPr="00D95FC7" w14:paraId="78A1259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199A8A4B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RM</w:t>
            </w:r>
          </w:p>
          <w:p w14:paraId="355526CA" w14:textId="37607A81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8A9692F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NOME COMPLEMENTO</w:t>
            </w:r>
          </w:p>
          <w:p w14:paraId="1EBDF65E" w14:textId="0634EC78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 w:rsidR="008E35F7" w:rsidRPr="00D95FC7" w14:paraId="52EA65DC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1E6C1E" w14:textId="0E8AD39C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89240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7226BB3F" w14:textId="721C6587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JOÃO PEDRO GARCIA DE OLIVEIRA</w:t>
            </w:r>
          </w:p>
        </w:tc>
      </w:tr>
      <w:tr w:rsidR="008E35F7" w:rsidRPr="00D95FC7" w14:paraId="2C4BEE18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4BC33A9" w14:textId="74344EED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87740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5316C9E3" w14:textId="03353CE7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BRUNO HENRIQUE FERRAZ DA SILVA</w:t>
            </w:r>
          </w:p>
        </w:tc>
      </w:tr>
      <w:tr w:rsidR="008E35F7" w:rsidRPr="00D95FC7" w14:paraId="0F5AB8A3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974B965" w14:textId="499D8A65" w:rsidR="008E35F7" w:rsidRPr="00D95FC7" w:rsidRDefault="008A38A8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86913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DF94862" w14:textId="53D67A1B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JOÃO HENRIQUE PINTO</w:t>
            </w:r>
          </w:p>
        </w:tc>
      </w:tr>
      <w:tr w:rsidR="008E35F7" w:rsidRPr="00D95FC7" w14:paraId="27692502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349A782A" w14:textId="51DB79D6" w:rsidR="008E35F7" w:rsidRPr="00D95FC7" w:rsidRDefault="008A38A8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86814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500B694" w14:textId="79ED7CEC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GABRIEL OVIDIO</w:t>
            </w:r>
            <w:r w:rsidR="00855A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 VIEIRA</w:t>
            </w:r>
          </w:p>
        </w:tc>
      </w:tr>
      <w:tr w:rsidR="008E35F7" w:rsidRPr="00D95FC7" w14:paraId="38798240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FA8E01" w14:textId="27C06283" w:rsidR="008E35F7" w:rsidRPr="00D95FC7" w:rsidRDefault="008A38A8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88655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F26A449" w14:textId="41C87687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YASMIN </w:t>
            </w:r>
            <w:r w:rsidR="00855A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RODRIGUES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BUSSONI</w:t>
            </w:r>
          </w:p>
        </w:tc>
      </w:tr>
      <w:tr w:rsidR="008E35F7" w:rsidRPr="00D95FC7" w14:paraId="4A24BF1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06ED84D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176CF5F7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14ADDF5B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77EA0F5D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95C4AC9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32CF3AF4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09C52E24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C87DA51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</w:tbl>
    <w:p w14:paraId="60528C75" w14:textId="0C53FC34" w:rsidR="00D95FC7" w:rsidRPr="00987BE0" w:rsidRDefault="00D95FC7" w:rsidP="00383C65">
      <w:pPr>
        <w:pStyle w:val="SubTtulo-AutoreVerso"/>
        <w:rPr>
          <w:rStyle w:val="SubTtulo-AutoreVersoChar"/>
          <w:b/>
        </w:rPr>
      </w:pPr>
    </w:p>
    <w:p w14:paraId="120712C3" w14:textId="673C25A4" w:rsidR="00987BE0" w:rsidRDefault="00987BE0" w:rsidP="00987BE0">
      <w:pPr>
        <w:spacing w:after="160" w:line="259" w:lineRule="auto"/>
        <w:ind w:firstLine="0"/>
        <w:jc w:val="left"/>
      </w:pPr>
      <w:r>
        <w:br w:type="page"/>
      </w:r>
    </w:p>
    <w:p w14:paraId="2223ABAB" w14:textId="77777777" w:rsidR="00A36C8B" w:rsidRDefault="00A36C8B" w:rsidP="00383C65">
      <w:pPr>
        <w:pStyle w:val="Ttulo-Sumrios"/>
        <w:sectPr w:rsidR="00A36C8B" w:rsidSect="004F1D41">
          <w:headerReference w:type="default" r:id="rId12"/>
          <w:headerReference w:type="firs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9330D9" w14:textId="77777777" w:rsidR="00A36C8B" w:rsidRPr="002E35AE" w:rsidRDefault="00A36C8B" w:rsidP="002E35AE">
      <w:pPr>
        <w:pStyle w:val="Comandodeprompt"/>
        <w:framePr w:wrap="around"/>
        <w:sectPr w:rsidR="00A36C8B" w:rsidRPr="002E35AE" w:rsidSect="00A36C8B">
          <w:headerReference w:type="first" r:id="rId14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4C5DFFB" w14:textId="77777777" w:rsidR="00987BE0" w:rsidRPr="004A05C4" w:rsidRDefault="00987BE0" w:rsidP="00383C65">
      <w:pPr>
        <w:pStyle w:val="Ttulo-Sumrios"/>
      </w:pPr>
      <w:r w:rsidRPr="004A05C4">
        <w:lastRenderedPageBreak/>
        <w:t>Sumário</w:t>
      </w:r>
    </w:p>
    <w:p w14:paraId="1878BCF6" w14:textId="537F99D7" w:rsidR="008E35F7" w:rsidRDefault="00987BE0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r w:rsidRPr="00DD4AD9">
        <w:rPr>
          <w:rFonts w:cs="Arial"/>
          <w:caps w:val="0"/>
        </w:rPr>
        <w:fldChar w:fldCharType="begin"/>
      </w:r>
      <w:r w:rsidRPr="00DD4AD9">
        <w:rPr>
          <w:rFonts w:cs="Arial"/>
          <w:caps w:val="0"/>
        </w:rPr>
        <w:instrText xml:space="preserve"> TOC \o "1-3" \h \z \u </w:instrText>
      </w:r>
      <w:r w:rsidRPr="00DD4AD9">
        <w:rPr>
          <w:rFonts w:cs="Arial"/>
          <w:caps w:val="0"/>
        </w:rPr>
        <w:fldChar w:fldCharType="separate"/>
      </w:r>
      <w:hyperlink w:anchor="_Toc67673069" w:history="1">
        <w:r w:rsidR="008E35F7" w:rsidRPr="00AB36AE">
          <w:rPr>
            <w:rStyle w:val="Hyperlink"/>
            <w:rFonts w:cs="Arial"/>
          </w:rPr>
          <w:t>1 – Descrição do Projeto e Regras de Negócio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_Toc67673069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5</w:t>
        </w:r>
        <w:r w:rsidR="008E35F7">
          <w:rPr>
            <w:webHidden/>
          </w:rPr>
          <w:fldChar w:fldCharType="end"/>
        </w:r>
      </w:hyperlink>
    </w:p>
    <w:p w14:paraId="7919EE9D" w14:textId="0295EC91" w:rsidR="008E35F7" w:rsidRDefault="00747111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0" w:history="1">
        <w:r w:rsidR="008E35F7" w:rsidRPr="00AB36AE">
          <w:rPr>
            <w:rStyle w:val="Hyperlink"/>
            <w:noProof/>
          </w:rPr>
          <w:t>2 – Dicionário de Dados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_Toc67673070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6</w:t>
        </w:r>
        <w:r w:rsidR="008E35F7">
          <w:rPr>
            <w:noProof/>
            <w:webHidden/>
          </w:rPr>
          <w:fldChar w:fldCharType="end"/>
        </w:r>
      </w:hyperlink>
    </w:p>
    <w:p w14:paraId="0A53AC48" w14:textId="77777777" w:rsidR="00D334A0" w:rsidRPr="00D334A0" w:rsidRDefault="00987BE0" w:rsidP="00D334A0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r w:rsidRPr="00DD4AD9">
        <w:rPr>
          <w:rFonts w:cs="Arial"/>
        </w:rPr>
        <w:fldChar w:fldCharType="end"/>
      </w:r>
      <w:hyperlink w:anchor="_Toc101556550" w:history="1">
        <w:r w:rsidR="00D334A0" w:rsidRPr="00D334A0">
          <w:rPr>
            <w:rStyle w:val="Hyperlink"/>
            <w:noProof/>
            <w:color w:val="auto"/>
            <w:u w:val="none"/>
          </w:rPr>
          <w:t>3 – Projeto Lógico do Banco de Dados</w:t>
        </w:r>
        <w:r w:rsidR="00D334A0" w:rsidRPr="00D334A0">
          <w:rPr>
            <w:noProof/>
            <w:webHidden/>
          </w:rPr>
          <w:tab/>
        </w:r>
        <w:r w:rsidR="00D334A0" w:rsidRPr="00D334A0">
          <w:rPr>
            <w:noProof/>
            <w:webHidden/>
          </w:rPr>
          <w:fldChar w:fldCharType="begin"/>
        </w:r>
        <w:r w:rsidR="00D334A0" w:rsidRPr="00D334A0">
          <w:rPr>
            <w:noProof/>
            <w:webHidden/>
          </w:rPr>
          <w:instrText xml:space="preserve"> PAGEREF _Toc101556550 \h </w:instrText>
        </w:r>
        <w:r w:rsidR="00D334A0" w:rsidRPr="00D334A0">
          <w:rPr>
            <w:noProof/>
            <w:webHidden/>
          </w:rPr>
        </w:r>
        <w:r w:rsidR="00D334A0" w:rsidRPr="00D334A0">
          <w:rPr>
            <w:noProof/>
            <w:webHidden/>
          </w:rPr>
          <w:fldChar w:fldCharType="separate"/>
        </w:r>
        <w:r w:rsidR="00D334A0" w:rsidRPr="00D334A0">
          <w:rPr>
            <w:noProof/>
            <w:webHidden/>
          </w:rPr>
          <w:t>7</w:t>
        </w:r>
        <w:r w:rsidR="00D334A0" w:rsidRPr="00D334A0">
          <w:rPr>
            <w:noProof/>
            <w:webHidden/>
          </w:rPr>
          <w:fldChar w:fldCharType="end"/>
        </w:r>
      </w:hyperlink>
    </w:p>
    <w:p w14:paraId="4704FFED" w14:textId="77777777" w:rsidR="00D334A0" w:rsidRPr="00D334A0" w:rsidRDefault="00747111" w:rsidP="00D334A0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01556551" w:history="1">
        <w:r w:rsidR="00D334A0" w:rsidRPr="00D334A0">
          <w:rPr>
            <w:rStyle w:val="Hyperlink"/>
            <w:noProof/>
            <w:color w:val="auto"/>
            <w:u w:val="none"/>
          </w:rPr>
          <w:t>4 – Projeto Físico do Banco de Dados</w:t>
        </w:r>
        <w:r w:rsidR="00D334A0" w:rsidRPr="00D334A0">
          <w:rPr>
            <w:noProof/>
            <w:webHidden/>
          </w:rPr>
          <w:tab/>
        </w:r>
        <w:r w:rsidR="00D334A0" w:rsidRPr="00D334A0">
          <w:rPr>
            <w:noProof/>
            <w:webHidden/>
          </w:rPr>
          <w:fldChar w:fldCharType="begin"/>
        </w:r>
        <w:r w:rsidR="00D334A0" w:rsidRPr="00D334A0">
          <w:rPr>
            <w:noProof/>
            <w:webHidden/>
          </w:rPr>
          <w:instrText xml:space="preserve"> PAGEREF _Toc101556551 \h </w:instrText>
        </w:r>
        <w:r w:rsidR="00D334A0" w:rsidRPr="00D334A0">
          <w:rPr>
            <w:noProof/>
            <w:webHidden/>
          </w:rPr>
        </w:r>
        <w:r w:rsidR="00D334A0" w:rsidRPr="00D334A0">
          <w:rPr>
            <w:noProof/>
            <w:webHidden/>
          </w:rPr>
          <w:fldChar w:fldCharType="separate"/>
        </w:r>
        <w:r w:rsidR="00D334A0" w:rsidRPr="00D334A0">
          <w:rPr>
            <w:noProof/>
            <w:webHidden/>
          </w:rPr>
          <w:t>8</w:t>
        </w:r>
        <w:r w:rsidR="00D334A0" w:rsidRPr="00D334A0">
          <w:rPr>
            <w:noProof/>
            <w:webHidden/>
          </w:rPr>
          <w:fldChar w:fldCharType="end"/>
        </w:r>
      </w:hyperlink>
    </w:p>
    <w:p w14:paraId="558A834D" w14:textId="25DB02A9" w:rsidR="00987BE0" w:rsidRPr="004A05C4" w:rsidRDefault="00987BE0" w:rsidP="008E35F7">
      <w:pPr>
        <w:tabs>
          <w:tab w:val="left" w:leader="dot" w:pos="8789"/>
        </w:tabs>
        <w:spacing w:after="0" w:line="240" w:lineRule="auto"/>
        <w:ind w:hanging="142"/>
        <w:rPr>
          <w:rFonts w:cs="Arial"/>
        </w:rPr>
      </w:pPr>
    </w:p>
    <w:p w14:paraId="1CD45224" w14:textId="3024690B" w:rsidR="00B92022" w:rsidRPr="00ED7AB7" w:rsidRDefault="00D95FC7" w:rsidP="00ED7AB7">
      <w:pPr>
        <w:pStyle w:val="Ttulo1"/>
        <w:rPr>
          <w:caps/>
        </w:rPr>
      </w:pPr>
      <w:bookmarkStart w:id="1" w:name="_Toc67673069"/>
      <w:r w:rsidRPr="00ED7AB7">
        <w:lastRenderedPageBreak/>
        <w:t>1</w:t>
      </w:r>
      <w:r w:rsidR="00D71306" w:rsidRPr="00ED7AB7">
        <w:t xml:space="preserve"> – </w:t>
      </w:r>
      <w:r w:rsidR="004A05C4" w:rsidRPr="00ED7AB7">
        <w:t>Descrição do Projeto e Regras de Negócio</w:t>
      </w:r>
      <w:bookmarkEnd w:id="1"/>
    </w:p>
    <w:p w14:paraId="6EDB74EE" w14:textId="6C387F31" w:rsidR="008E35F7" w:rsidRPr="00ED7AB7" w:rsidRDefault="00BE6687" w:rsidP="00ED7AB7">
      <w:pPr>
        <w:pStyle w:val="Figura"/>
      </w:pPr>
      <w:r w:rsidRPr="00ED7AB7">
        <w:t>A b</w:t>
      </w:r>
      <w:r w:rsidR="000F6743" w:rsidRPr="00ED7AB7">
        <w:t xml:space="preserve">aixa performance das </w:t>
      </w:r>
      <w:r w:rsidR="00743731" w:rsidRPr="00ED7AB7">
        <w:t>consultas atualmente é</w:t>
      </w:r>
      <w:r w:rsidR="000F6743" w:rsidRPr="00ED7AB7">
        <w:t xml:space="preserve"> um dos grandes problemas </w:t>
      </w:r>
      <w:r w:rsidR="000C2A6C" w:rsidRPr="00ED7AB7">
        <w:t>dos bancos</w:t>
      </w:r>
      <w:r w:rsidR="00B66F8A" w:rsidRPr="00ED7AB7">
        <w:t xml:space="preserve"> </w:t>
      </w:r>
      <w:r w:rsidR="000F6743" w:rsidRPr="00ED7AB7">
        <w:t>de dados</w:t>
      </w:r>
      <w:r w:rsidR="00BD6EC3" w:rsidRPr="00ED7AB7">
        <w:t xml:space="preserve">, que ao tentar efetuar ações diferentes no mesmo registro </w:t>
      </w:r>
      <w:r w:rsidR="000E20C9" w:rsidRPr="00ED7AB7">
        <w:t>pode acabar resultando em uma alta lentidão</w:t>
      </w:r>
      <w:r w:rsidRPr="00ED7AB7">
        <w:t>,</w:t>
      </w:r>
      <w:r w:rsidR="000F6743" w:rsidRPr="00ED7AB7">
        <w:t xml:space="preserve"> </w:t>
      </w:r>
      <w:r w:rsidR="00ED7AB7" w:rsidRPr="00ED7AB7">
        <w:t>ocorre</w:t>
      </w:r>
      <w:r w:rsidR="00B60946">
        <w:t xml:space="preserve">ndo </w:t>
      </w:r>
      <w:r w:rsidR="00ED7AB7" w:rsidRPr="00ED7AB7">
        <w:t>pelo alto volume de informações sendo processadas simultaneamente</w:t>
      </w:r>
      <w:r w:rsidR="00ED7AB7">
        <w:t xml:space="preserve">, </w:t>
      </w:r>
      <w:r w:rsidR="001E67EA">
        <w:t>onde esse fenômeno</w:t>
      </w:r>
      <w:r w:rsidR="00ED7AB7">
        <w:t xml:space="preserve"> é conhecid</w:t>
      </w:r>
      <w:r w:rsidR="006A0758">
        <w:t>o</w:t>
      </w:r>
      <w:r w:rsidR="00ED7AB7">
        <w:t xml:space="preserve"> por </w:t>
      </w:r>
      <w:proofErr w:type="spellStart"/>
      <w:r w:rsidR="000F6743" w:rsidRPr="00ED7AB7">
        <w:t>Lock</w:t>
      </w:r>
      <w:proofErr w:type="spellEnd"/>
      <w:r w:rsidR="000F6743" w:rsidRPr="00ED7AB7">
        <w:t xml:space="preserve"> do banco de dados. Para resolver esse problema</w:t>
      </w:r>
      <w:r w:rsidR="001E67EA">
        <w:t xml:space="preserve">, analisamos e </w:t>
      </w:r>
      <w:r w:rsidR="000F6743" w:rsidRPr="00ED7AB7">
        <w:t xml:space="preserve">decidimos implementar uma fila FIFO (First in first out) de ações, isto é, a primeira requisição a ser efetuada será a primeira </w:t>
      </w:r>
      <w:r w:rsidR="004A4BB4" w:rsidRPr="00ED7AB7">
        <w:t xml:space="preserve">a </w:t>
      </w:r>
      <w:r w:rsidR="000F6743" w:rsidRPr="00ED7AB7">
        <w:t>ser executada</w:t>
      </w:r>
      <w:r w:rsidR="004A4BB4" w:rsidRPr="00ED7AB7">
        <w:t>,</w:t>
      </w:r>
      <w:r w:rsidR="000F6743" w:rsidRPr="00ED7AB7">
        <w:t xml:space="preserve"> e nenhuma outra </w:t>
      </w:r>
      <w:r w:rsidR="004A4BB4" w:rsidRPr="00ED7AB7">
        <w:t>poderá ser executada conjuntamente a esta</w:t>
      </w:r>
      <w:r w:rsidR="000F6743" w:rsidRPr="00ED7AB7">
        <w:t xml:space="preserve">, então para cada uma das outras requisições devem esperar o </w:t>
      </w:r>
      <w:r w:rsidR="00B40240" w:rsidRPr="00ED7AB7">
        <w:t>término</w:t>
      </w:r>
      <w:r w:rsidR="000F6743" w:rsidRPr="00ED7AB7">
        <w:t xml:space="preserve"> d</w:t>
      </w:r>
      <w:r w:rsidR="00FB2936" w:rsidRPr="00ED7AB7">
        <w:t xml:space="preserve">e </w:t>
      </w:r>
      <w:r w:rsidR="00ED7AB7" w:rsidRPr="00ED7AB7">
        <w:t>outra que</w:t>
      </w:r>
      <w:r w:rsidR="000F6743" w:rsidRPr="00ED7AB7">
        <w:t xml:space="preserve"> est</w:t>
      </w:r>
      <w:r w:rsidR="00FB2936" w:rsidRPr="00ED7AB7">
        <w:t>á</w:t>
      </w:r>
      <w:r w:rsidR="004A4BB4" w:rsidRPr="00ED7AB7">
        <w:t xml:space="preserve"> sendo processada</w:t>
      </w:r>
      <w:r w:rsidR="000F6743" w:rsidRPr="00ED7AB7">
        <w:t xml:space="preserve"> </w:t>
      </w:r>
      <w:r w:rsidR="004A4BB4" w:rsidRPr="00ED7AB7">
        <w:t xml:space="preserve">na </w:t>
      </w:r>
      <w:r w:rsidR="000F6743" w:rsidRPr="00ED7AB7">
        <w:t>fil</w:t>
      </w:r>
      <w:r w:rsidR="004A4BB4" w:rsidRPr="00ED7AB7">
        <w:t>a</w:t>
      </w:r>
      <w:r w:rsidR="00B60946">
        <w:t>. C</w:t>
      </w:r>
      <w:r w:rsidR="000F6743" w:rsidRPr="00ED7AB7">
        <w:t xml:space="preserve">om isso não teremos o </w:t>
      </w:r>
      <w:proofErr w:type="spellStart"/>
      <w:r w:rsidR="000F6743" w:rsidRPr="00ED7AB7">
        <w:t>Lock</w:t>
      </w:r>
      <w:proofErr w:type="spellEnd"/>
      <w:r w:rsidR="000F6743" w:rsidRPr="00ED7AB7">
        <w:t xml:space="preserve"> do banco que causa a demora para ser feita uma consulta de informações no banco</w:t>
      </w:r>
      <w:r w:rsidR="004A4BB4" w:rsidRPr="00ED7AB7">
        <w:t xml:space="preserve"> de dados</w:t>
      </w:r>
      <w:r w:rsidR="000F6743" w:rsidRPr="00ED7AB7">
        <w:t>.</w:t>
      </w:r>
    </w:p>
    <w:p w14:paraId="5AB3AB71" w14:textId="77777777" w:rsidR="008E35F7" w:rsidRDefault="008E35F7" w:rsidP="00383C65">
      <w:pPr>
        <w:pStyle w:val="Ttulo-Sumrios"/>
        <w:rPr>
          <w:shd w:val="clear" w:color="auto" w:fill="FFFFFF"/>
        </w:rPr>
      </w:pPr>
    </w:p>
    <w:p w14:paraId="7599649A" w14:textId="77777777" w:rsidR="008E35F7" w:rsidRPr="0027353F" w:rsidRDefault="008E35F7" w:rsidP="00383C65">
      <w:pPr>
        <w:pStyle w:val="Ttulo-Sumrios"/>
      </w:pPr>
    </w:p>
    <w:p w14:paraId="6D8537A0" w14:textId="77777777" w:rsidR="00D71306" w:rsidRPr="0027353F" w:rsidRDefault="00D71306" w:rsidP="00383C65">
      <w:pPr>
        <w:pStyle w:val="Ttulo-Sumrios"/>
      </w:pPr>
    </w:p>
    <w:p w14:paraId="316B5B50" w14:textId="77777777" w:rsidR="00D95FC7" w:rsidRPr="0027353F" w:rsidRDefault="00D95FC7" w:rsidP="00383C65">
      <w:pPr>
        <w:pStyle w:val="Ttulo-Sumrios"/>
      </w:pPr>
    </w:p>
    <w:p w14:paraId="6AD72D49" w14:textId="74F47CFF" w:rsidR="00D95FC7" w:rsidRPr="0027353F" w:rsidRDefault="00D95FC7" w:rsidP="00383C65">
      <w:pPr>
        <w:pStyle w:val="Ttulo-Sumrios"/>
      </w:pPr>
    </w:p>
    <w:p w14:paraId="7453D37C" w14:textId="77777777" w:rsidR="00D95FC7" w:rsidRPr="0027353F" w:rsidRDefault="00D95FC7" w:rsidP="00383C65">
      <w:pPr>
        <w:pStyle w:val="Ttulo-Sumrios"/>
      </w:pPr>
    </w:p>
    <w:p w14:paraId="28AB190A" w14:textId="77777777" w:rsidR="00D71306" w:rsidRPr="0027353F" w:rsidRDefault="00D71306" w:rsidP="00ED7AB7">
      <w:pPr>
        <w:pStyle w:val="Ttulo1"/>
        <w:sectPr w:rsidR="00D71306" w:rsidRPr="0027353F" w:rsidSect="000906E4">
          <w:headerReference w:type="default" r:id="rId15"/>
          <w:headerReference w:type="first" r:id="rId16"/>
          <w:pgSz w:w="11906" w:h="16838" w:code="9"/>
          <w:pgMar w:top="1707" w:right="1701" w:bottom="1117" w:left="1134" w:header="709" w:footer="709" w:gutter="0"/>
          <w:cols w:space="708"/>
          <w:titlePg/>
          <w:docGrid w:linePitch="360"/>
        </w:sectPr>
      </w:pPr>
    </w:p>
    <w:p w14:paraId="4A5BEDA0" w14:textId="3568E904" w:rsidR="0027353F" w:rsidRPr="0027353F" w:rsidRDefault="00D71306" w:rsidP="0027353F">
      <w:pPr>
        <w:pStyle w:val="Ttulo2"/>
      </w:pPr>
      <w:bookmarkStart w:id="2" w:name="_Toc67673070"/>
      <w:r>
        <w:lastRenderedPageBreak/>
        <w:t>2</w:t>
      </w:r>
      <w:r w:rsidRPr="00D95FC7">
        <w:t xml:space="preserve"> </w:t>
      </w:r>
      <w:r>
        <w:t>–</w:t>
      </w:r>
      <w:r w:rsidRPr="00D95FC7">
        <w:t xml:space="preserve"> </w:t>
      </w:r>
      <w:r>
        <w:t>D</w:t>
      </w:r>
      <w:r w:rsidR="004A05C4">
        <w:t>icionário de Dados</w:t>
      </w:r>
      <w:bookmarkStart w:id="3" w:name="_Hlk56715961"/>
      <w:bookmarkEnd w:id="2"/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27353F" w14:paraId="58620860" w14:textId="77777777" w:rsidTr="008E35F7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B7FBA6" w14:textId="77777777" w:rsidR="0027353F" w:rsidRPr="00414592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3DF80F" w14:textId="431DEAA6" w:rsidR="0027353F" w:rsidRPr="00414592" w:rsidRDefault="00414592" w:rsidP="008E35F7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lang w:eastAsia="pt-BR"/>
              </w:rPr>
            </w:pPr>
            <w:r>
              <w:rPr>
                <w:rFonts w:ascii="Courier New" w:eastAsia="Times New Roman" w:hAnsi="Courier New" w:cs="Courier New"/>
                <w:lang w:eastAsia="pt-BR"/>
              </w:rPr>
              <w:t>CLIENTE</w:t>
            </w:r>
          </w:p>
        </w:tc>
      </w:tr>
      <w:tr w:rsidR="0027353F" w14:paraId="55D4F355" w14:textId="77777777" w:rsidTr="008E35F7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E83C2B" w14:textId="77777777" w:rsidR="0027353F" w:rsidRPr="00414592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5909AC" w14:textId="36ADCD4D" w:rsidR="0027353F" w:rsidRPr="00414592" w:rsidRDefault="00414592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lang w:eastAsia="pt-BR"/>
              </w:rPr>
            </w:pPr>
            <w:r>
              <w:rPr>
                <w:rFonts w:eastAsia="Times New Roman" w:cs="Arial"/>
                <w:lang w:eastAsia="pt-BR"/>
              </w:rPr>
              <w:t>Tabela de Cliente. Relaciona-se com a tabela conta.</w:t>
            </w:r>
          </w:p>
        </w:tc>
      </w:tr>
      <w:tr w:rsidR="0027353F" w14:paraId="38383A3C" w14:textId="77777777" w:rsidTr="008E35F7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87FAA3" w14:textId="77777777" w:rsidR="0027353F" w:rsidRPr="00414592" w:rsidRDefault="0027353F" w:rsidP="0027353F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A73B99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A62424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C53E76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proofErr w:type="spellStart"/>
            <w:r w:rsidRPr="0041459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7FFA1658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</w:tr>
      <w:tr w:rsidR="0027353F" w14:paraId="43BC236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1EEAD5" w14:textId="6EE54291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Cod_cliente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23E1D2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9AF31C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6D2707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17F17AD" w14:textId="629D6306" w:rsidR="0027353F" w:rsidRPr="00715470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 xml:space="preserve">Identificador único 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do cliente</w:t>
            </w:r>
          </w:p>
        </w:tc>
      </w:tr>
      <w:tr w:rsidR="0027353F" w14:paraId="73E455B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74BA3" w14:textId="08E3F3C1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0D738B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1698B3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ECF8DF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21467F0" w14:textId="11BE67C1" w:rsidR="0027353F" w:rsidRPr="00715470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nome d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o cliente</w:t>
            </w:r>
          </w:p>
        </w:tc>
      </w:tr>
      <w:tr w:rsidR="0027353F" w14:paraId="22AD1D6D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B99DDC" w14:textId="187AE6BD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Cpf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E9B9F2" w14:textId="32E33B25" w:rsidR="0027353F" w:rsidRPr="00414592" w:rsidRDefault="00715470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8F3529" w14:textId="6350D002" w:rsidR="0027353F" w:rsidRPr="00414592" w:rsidRDefault="00715470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71AE0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BCEAC19" w14:textId="6A7BAF84" w:rsidR="0027353F" w:rsidRPr="00715470" w:rsidRDefault="00715470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CPF do cliente</w:t>
            </w:r>
          </w:p>
        </w:tc>
      </w:tr>
      <w:tr w:rsidR="0027353F" w14:paraId="543F063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4EB4C3" w14:textId="027B3E05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Endereço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7998B2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E3C82A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82FBD9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404B921" w14:textId="2731485C" w:rsidR="0027353F" w:rsidRPr="00715470" w:rsidRDefault="00715470" w:rsidP="008E35F7">
            <w:pPr>
              <w:spacing w:after="0" w:line="240" w:lineRule="auto"/>
              <w:ind w:firstLine="173"/>
              <w:jc w:val="left"/>
              <w:rPr>
                <w:rFonts w:cs="Arial"/>
                <w:sz w:val="20"/>
                <w:szCs w:val="20"/>
              </w:rPr>
            </w:pPr>
            <w:r w:rsidRPr="00715470">
              <w:rPr>
                <w:rFonts w:cs="Arial"/>
                <w:sz w:val="20"/>
                <w:szCs w:val="20"/>
              </w:rPr>
              <w:t>Endereço do cliente</w:t>
            </w:r>
          </w:p>
        </w:tc>
      </w:tr>
      <w:tr w:rsidR="0027353F" w14:paraId="039FB6FA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EC56444" w14:textId="07AEB8CA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Email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5A4437E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9BE1ADA" w14:textId="4947A6BE" w:rsidR="0027353F" w:rsidRPr="00414592" w:rsidRDefault="00715470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D19147B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633931F" w14:textId="4EDA75C5" w:rsidR="0027353F" w:rsidRPr="00715470" w:rsidRDefault="00715470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E-mail do cliente</w:t>
            </w:r>
          </w:p>
        </w:tc>
      </w:tr>
      <w:tr w:rsidR="0027353F" w14:paraId="3931E986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13B3677" w14:textId="7725E6D2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7A53C0F" w14:textId="76565357" w:rsidR="0027353F" w:rsidRPr="00414592" w:rsidRDefault="00715470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8FDFA92" w14:textId="699A9BC2" w:rsidR="0027353F" w:rsidRPr="00414592" w:rsidRDefault="00715470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28274E6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1CB8ECB" w14:textId="387A3025" w:rsidR="0027353F" w:rsidRPr="00715470" w:rsidRDefault="00715470" w:rsidP="00715470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 xml:space="preserve"> </w:t>
            </w:r>
            <w:r w:rsidR="00CE30F9">
              <w:rPr>
                <w:rFonts w:eastAsia="Times New Roman" w:cs="Arial"/>
                <w:sz w:val="20"/>
                <w:szCs w:val="20"/>
                <w:lang w:eastAsia="pt-BR"/>
              </w:rPr>
              <w:t xml:space="preserve">  </w:t>
            </w: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Telefone do cliente</w:t>
            </w:r>
          </w:p>
        </w:tc>
      </w:tr>
    </w:tbl>
    <w:tbl>
      <w:tblPr>
        <w:tblpPr w:leftFromText="141" w:rightFromText="141" w:vertAnchor="text" w:horzAnchor="margin" w:tblpY="337"/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154429" w14:paraId="63E77767" w14:textId="77777777" w:rsidTr="00154429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3DE4E9" w14:textId="77777777" w:rsidR="00154429" w:rsidRPr="00EB29FB" w:rsidRDefault="00154429" w:rsidP="00154429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183AF42" w14:textId="0E60B817" w:rsidR="00154429" w:rsidRPr="00EB29FB" w:rsidRDefault="007E2966" w:rsidP="00154429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lang w:eastAsia="pt-BR"/>
              </w:rPr>
              <w:t>BANCO</w:t>
            </w:r>
          </w:p>
        </w:tc>
      </w:tr>
      <w:tr w:rsidR="00154429" w14:paraId="682A43E3" w14:textId="77777777" w:rsidTr="00154429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1DC9125" w14:textId="77777777" w:rsidR="00154429" w:rsidRPr="00EB29FB" w:rsidRDefault="00154429" w:rsidP="00154429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B91368" w14:textId="70CB6414" w:rsidR="00154429" w:rsidRPr="00EB29FB" w:rsidRDefault="007E2966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lang w:eastAsia="pt-BR"/>
              </w:rPr>
            </w:pPr>
            <w:r w:rsidRPr="00EB29FB">
              <w:rPr>
                <w:rFonts w:eastAsia="Times New Roman" w:cs="Arial"/>
                <w:lang w:eastAsia="pt-BR"/>
              </w:rPr>
              <w:t>Tabela de Banco. Relaciona-se com a tabela Conta</w:t>
            </w:r>
          </w:p>
        </w:tc>
      </w:tr>
      <w:tr w:rsidR="00154429" w14:paraId="1D3ADAF1" w14:textId="77777777" w:rsidTr="00154429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7B43C4" w14:textId="77777777" w:rsidR="00154429" w:rsidRPr="00EB29FB" w:rsidRDefault="00154429" w:rsidP="00154429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E38A0C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33D204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0CAD68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proofErr w:type="spellStart"/>
            <w:r w:rsidRPr="00EB29FB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6F655355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</w:tr>
      <w:tr w:rsidR="00154429" w14:paraId="3B500E5C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EE1B27" w14:textId="7118EB40" w:rsidR="00154429" w:rsidRPr="00EB29FB" w:rsidRDefault="007C7350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Cod_banco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948B92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BB492A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F2A408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D8B7D3C" w14:textId="2E128E37" w:rsidR="00154429" w:rsidRPr="00715470" w:rsidRDefault="00715470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Identificação do Banco</w:t>
            </w:r>
          </w:p>
        </w:tc>
      </w:tr>
      <w:tr w:rsidR="00154429" w14:paraId="08792087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43B5AB" w14:textId="77777777" w:rsidR="00154429" w:rsidRPr="00EB29FB" w:rsidRDefault="00154429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9D1739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909EB9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26282E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3E021AF" w14:textId="4AE95973" w:rsidR="00154429" w:rsidRPr="00715470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nome d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o</w:t>
            </w: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 xml:space="preserve"> 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Banco</w:t>
            </w:r>
          </w:p>
        </w:tc>
      </w:tr>
      <w:tr w:rsidR="00154429" w14:paraId="3A7B23CE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E18860" w14:textId="72B0219F" w:rsidR="00154429" w:rsidRPr="00EB29FB" w:rsidRDefault="00EB29FB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CNPJ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39A098" w14:textId="66D682B0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D2B944" w14:textId="09DA4ED7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1A3B93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D6C3005" w14:textId="02B2538F" w:rsidR="00154429" w:rsidRPr="00715470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CNPJ d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o Banco</w:t>
            </w:r>
          </w:p>
        </w:tc>
      </w:tr>
      <w:tr w:rsidR="00154429" w14:paraId="09416F90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197692" w14:textId="6813D87D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E6859F" w14:textId="6993D3EF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B29FB">
              <w:rPr>
                <w:rFonts w:ascii="Courier New" w:hAnsi="Courier New" w:cs="Courier New"/>
                <w:sz w:val="20"/>
                <w:szCs w:val="20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A102A5" w14:textId="632563EA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B29FB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EF64A2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7F47BE2" w14:textId="3EF44E4F" w:rsidR="00154429" w:rsidRPr="00715470" w:rsidRDefault="00715470" w:rsidP="00154429">
            <w:pPr>
              <w:spacing w:after="0" w:line="240" w:lineRule="auto"/>
              <w:ind w:firstLine="173"/>
              <w:jc w:val="left"/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Telefone do Banco</w:t>
            </w:r>
          </w:p>
        </w:tc>
      </w:tr>
      <w:tr w:rsidR="00154429" w14:paraId="76A7A16E" w14:textId="77777777" w:rsidTr="001D2BF2">
        <w:trPr>
          <w:trHeight w:val="323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E618E5A" w14:textId="3C21C1D3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F9EDE85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CCB8DA0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8050FF6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5422C3B" w14:textId="77777777" w:rsidR="00154429" w:rsidRPr="00715470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Categoria da empresa</w:t>
            </w:r>
          </w:p>
        </w:tc>
      </w:tr>
      <w:tr w:rsidR="00154429" w14:paraId="558B3BAD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7E8FC8A" w14:textId="77777777" w:rsidR="00154429" w:rsidRPr="00EB29FB" w:rsidRDefault="00154429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02CEC1C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66ACDEE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A6B028C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64D7B98" w14:textId="77777777" w:rsidR="00154429" w:rsidRPr="00715470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Tipo da empresa</w:t>
            </w:r>
          </w:p>
        </w:tc>
      </w:tr>
      <w:tr w:rsidR="00154429" w14:paraId="7D38DFB2" w14:textId="77777777" w:rsidTr="00EB29FB">
        <w:trPr>
          <w:trHeight w:val="30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97D444C" w14:textId="4D65743E" w:rsidR="00154429" w:rsidRPr="00EB29FB" w:rsidRDefault="00EB29FB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5B1F964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7B94CBF" w14:textId="6287E9A1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AC1DF93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AAB0057" w14:textId="2CF0DCEC" w:rsidR="00154429" w:rsidRPr="00715470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E-mail d</w:t>
            </w:r>
            <w:r w:rsidR="00EB29FB" w:rsidRPr="00715470">
              <w:rPr>
                <w:rFonts w:eastAsia="Times New Roman" w:cs="Arial"/>
                <w:sz w:val="20"/>
                <w:szCs w:val="20"/>
                <w:lang w:eastAsia="pt-BR"/>
              </w:rPr>
              <w:t>o Banco</w:t>
            </w:r>
          </w:p>
        </w:tc>
      </w:tr>
      <w:tr w:rsidR="00EB29FB" w14:paraId="6BABA49A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6CD71B9" w14:textId="7D9D883B" w:rsidR="00EB29FB" w:rsidRPr="00EB29FB" w:rsidRDefault="00EB29FB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agência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290AE48" w14:textId="5E2D60BE" w:rsidR="00EB29FB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37AE576" w14:textId="0DE54838" w:rsidR="00EB29FB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CC1A986" w14:textId="1319845E" w:rsidR="00EB29FB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C91425B" w14:textId="1012762A" w:rsidR="00EB29FB" w:rsidRPr="00715470" w:rsidRDefault="00EB29FB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Identificar a agência</w:t>
            </w:r>
          </w:p>
        </w:tc>
      </w:tr>
      <w:tr w:rsidR="00154429" w14:paraId="175A56A9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9EAA48E" w14:textId="793F30CD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aplicativo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9B79CDA" w14:textId="70986BB0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40912B0" w14:textId="21CB185D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B1ECC51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7912C38" w14:textId="7FEA7DE9" w:rsidR="00154429" w:rsidRPr="00715470" w:rsidRDefault="00EB29FB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Aplicativo do Banco</w:t>
            </w:r>
          </w:p>
        </w:tc>
      </w:tr>
      <w:tr w:rsidR="00154429" w14:paraId="732004D7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FBB3DAC" w14:textId="75BDD2F0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site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D39FD19" w14:textId="3BEE604C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4AF8D9C" w14:textId="3D4C5F11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DD8783C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489521E" w14:textId="46D58409" w:rsidR="00154429" w:rsidRPr="00715470" w:rsidRDefault="00EB29FB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Site do Banco</w:t>
            </w:r>
          </w:p>
        </w:tc>
      </w:tr>
      <w:tr w:rsidR="00154429" w14:paraId="5FAA5671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E6691EF" w14:textId="7C93EB9A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endereço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FF951F8" w14:textId="08FE0879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ACA7043" w14:textId="20F8D47B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34173AA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0FEF282" w14:textId="667FE67D" w:rsidR="00154429" w:rsidRPr="00715470" w:rsidRDefault="00EB29FB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Endereço da agência central</w:t>
            </w:r>
          </w:p>
        </w:tc>
      </w:tr>
    </w:tbl>
    <w:p w14:paraId="1A2787BE" w14:textId="27205E69" w:rsidR="0027353F" w:rsidRDefault="0027353F" w:rsidP="0027353F">
      <w:pPr>
        <w:rPr>
          <w:rFonts w:cs="Arial"/>
          <w:sz w:val="28"/>
          <w:szCs w:val="28"/>
        </w:rPr>
      </w:pPr>
    </w:p>
    <w:p w14:paraId="1FD29C5E" w14:textId="6DC57ACB" w:rsidR="00154429" w:rsidRDefault="00154429" w:rsidP="00154429">
      <w:pPr>
        <w:pStyle w:val="Corpodetexto"/>
      </w:pPr>
    </w:p>
    <w:p w14:paraId="4C04A3DF" w14:textId="690F9207" w:rsidR="00154429" w:rsidRDefault="00154429" w:rsidP="00154429">
      <w:pPr>
        <w:pStyle w:val="Corpodetexto"/>
      </w:pPr>
    </w:p>
    <w:p w14:paraId="36EF4DC5" w14:textId="77777777" w:rsidR="00154429" w:rsidRPr="00154429" w:rsidRDefault="00154429" w:rsidP="00154429">
      <w:pPr>
        <w:pStyle w:val="Corpodetexto"/>
      </w:pPr>
    </w:p>
    <w:tbl>
      <w:tblPr>
        <w:tblpPr w:leftFromText="141" w:rightFromText="141" w:horzAnchor="margin" w:tblpY="-5655"/>
        <w:tblW w:w="13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2584"/>
        <w:gridCol w:w="2094"/>
        <w:gridCol w:w="2209"/>
        <w:gridCol w:w="3321"/>
      </w:tblGrid>
      <w:tr w:rsidR="00EF0598" w14:paraId="609285B7" w14:textId="77777777" w:rsidTr="00154429">
        <w:trPr>
          <w:trHeight w:val="321"/>
        </w:trPr>
        <w:tc>
          <w:tcPr>
            <w:tcW w:w="37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F8D95E" w14:textId="77777777" w:rsidR="00EF0598" w:rsidRDefault="00EF0598" w:rsidP="00154429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10208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B79316" w14:textId="3AC2C73A" w:rsidR="00EF0598" w:rsidRDefault="00755D94" w:rsidP="00154429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CONTA</w:t>
            </w:r>
          </w:p>
        </w:tc>
      </w:tr>
      <w:tr w:rsidR="00EF0598" w14:paraId="4BBE9D01" w14:textId="77777777" w:rsidTr="00154429">
        <w:trPr>
          <w:trHeight w:val="336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209C56" w14:textId="77777777" w:rsidR="00EF0598" w:rsidRDefault="00EF0598" w:rsidP="00154429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208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E1A8DCC" w14:textId="3BAC9172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Tabela de Conta. Relaciona-se com a tabela Cliente e Banco.</w:t>
            </w:r>
          </w:p>
        </w:tc>
      </w:tr>
      <w:tr w:rsidR="00EF0598" w14:paraId="571E039A" w14:textId="77777777" w:rsidTr="007A3F7E">
        <w:trPr>
          <w:trHeight w:val="272"/>
        </w:trPr>
        <w:tc>
          <w:tcPr>
            <w:tcW w:w="37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9A1DA8" w14:textId="77777777" w:rsidR="00EF0598" w:rsidRDefault="00EF0598" w:rsidP="00154429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5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709E42" w14:textId="77777777" w:rsidR="00EF0598" w:rsidRDefault="00EF0598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0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C7416DB" w14:textId="77777777" w:rsidR="00EF0598" w:rsidRDefault="00EF0598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2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9D90F8" w14:textId="77777777" w:rsidR="00EF0598" w:rsidRDefault="00EF0598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3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53CF69E3" w14:textId="77777777" w:rsidR="00EF0598" w:rsidRDefault="00EF0598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EF0598" w14:paraId="7EB561F2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1F0A264" w14:textId="4A41127B" w:rsidR="00EF0598" w:rsidRDefault="000D4E1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Saldo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7928FE0" w14:textId="2D33E4B5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CA64B0A" w14:textId="24CC122C" w:rsidR="00EF0598" w:rsidRDefault="003576A2" w:rsidP="00154429">
            <w:pPr>
              <w:spacing w:after="0" w:line="240" w:lineRule="auto"/>
              <w:ind w:firstLine="173"/>
              <w:jc w:val="left"/>
            </w:pPr>
            <w:r w:rsidRPr="00A74E95">
              <w:rPr>
                <w:sz w:val="20"/>
                <w:szCs w:val="18"/>
              </w:rPr>
              <w:t>999999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2996DC1" w14:textId="0FD96706" w:rsidR="00EF0598" w:rsidRPr="00CE30F9" w:rsidRDefault="00CE30F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314595F" w14:textId="2C59E30C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Saldos disponível da conta do cliente</w:t>
            </w:r>
          </w:p>
        </w:tc>
      </w:tr>
      <w:tr w:rsidR="00EF0598" w14:paraId="02E7FDF0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F7B6D90" w14:textId="1877718B" w:rsidR="00EF0598" w:rsidRDefault="000D4E1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crédito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D26EF7A" w14:textId="5450FA5D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9BDDDB5" w14:textId="45542598" w:rsidR="00EF0598" w:rsidRPr="00A74E95" w:rsidRDefault="00A74E95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999999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3EF400B" w14:textId="41527E24" w:rsidR="00EF0598" w:rsidRPr="00CE30F9" w:rsidRDefault="00CE30F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C78D74A" w14:textId="6E9D78A9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Créditos da conta </w:t>
            </w:r>
          </w:p>
        </w:tc>
      </w:tr>
      <w:tr w:rsidR="003568CA" w14:paraId="7B1C0398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6C24043" w14:textId="22C96B9C" w:rsidR="003568CA" w:rsidRDefault="003568CA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528096E" w14:textId="2A67B8E0" w:rsidR="003568CA" w:rsidRDefault="003568CA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BFE988C" w14:textId="02EADFE0" w:rsidR="003568CA" w:rsidRDefault="003568CA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12F4006" w14:textId="6AC16C23" w:rsidR="003568CA" w:rsidRDefault="003568CA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CB8081D" w14:textId="50A0E4DD" w:rsidR="003568CA" w:rsidRDefault="003568CA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Tipo de conta (Corrente ou poupança)</w:t>
            </w:r>
          </w:p>
        </w:tc>
      </w:tr>
      <w:tr w:rsidR="00EF0598" w14:paraId="7EB98F23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905A1AD" w14:textId="5905DDD6" w:rsidR="00EF0598" w:rsidRDefault="000D4E1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Cod_cliente</w:t>
            </w:r>
            <w:proofErr w:type="spellEnd"/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8183A40" w14:textId="1EF2CF56" w:rsidR="00EF0598" w:rsidRPr="00370441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ascii="Courier New" w:hAnsi="Courier New" w:cs="Courier New"/>
                <w:sz w:val="20"/>
                <w:szCs w:val="18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47F6FE9" w14:textId="10C53B43" w:rsidR="00EF0598" w:rsidRPr="00A74E95" w:rsidRDefault="00A74E95" w:rsidP="00154429">
            <w:pPr>
              <w:spacing w:after="0" w:line="240" w:lineRule="auto"/>
              <w:ind w:firstLine="173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7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7F4FC22" w14:textId="43200245" w:rsidR="00EF0598" w:rsidRDefault="00001BA6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C7990ED" w14:textId="0CD5B003" w:rsidR="00EF0598" w:rsidRPr="003576A2" w:rsidRDefault="003576A2" w:rsidP="00154429">
            <w:pPr>
              <w:spacing w:after="0" w:line="240" w:lineRule="auto"/>
              <w:ind w:firstLine="173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Identificador do número do cliente</w:t>
            </w:r>
          </w:p>
        </w:tc>
      </w:tr>
      <w:tr w:rsidR="00EF0598" w14:paraId="73485C91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FB53703" w14:textId="4F7E9EC7" w:rsidR="00EF0598" w:rsidRDefault="00001BA6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Cod_banco</w:t>
            </w:r>
            <w:proofErr w:type="spellEnd"/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60C4D53" w14:textId="762A7BBD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0FF3DD3" w14:textId="4D3939C7" w:rsidR="00EF0598" w:rsidRPr="00A74E95" w:rsidRDefault="00A74E95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AF384DE" w14:textId="51017A18" w:rsidR="00EF0598" w:rsidRDefault="00001BA6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B3D21D8" w14:textId="449270BF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da agência</w:t>
            </w:r>
          </w:p>
        </w:tc>
      </w:tr>
      <w:tr w:rsidR="00EF0598" w14:paraId="7CBBD82B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A1425AE" w14:textId="1806A944" w:rsidR="00EF0598" w:rsidRDefault="00383C65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histórico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1F6598E" w14:textId="36626387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2D67227" w14:textId="21A67E4E" w:rsidR="00EF0598" w:rsidRDefault="00A74E95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7E62CA5" w14:textId="7AE5993B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44B6DB1" w14:textId="33185DC7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Histórico das compras e transações</w:t>
            </w:r>
          </w:p>
        </w:tc>
      </w:tr>
      <w:tr w:rsidR="00EF0598" w14:paraId="35E9E769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D60E4A7" w14:textId="64605182" w:rsidR="00EF0598" w:rsidRDefault="0037044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senha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930BE66" w14:textId="0C144F40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E051FD3" w14:textId="0B482804" w:rsidR="00EF0598" w:rsidRDefault="00A74E95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5A2DA83" w14:textId="56D0FF9E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3A5ACFA" w14:textId="1386949A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Senha do usuário </w:t>
            </w:r>
          </w:p>
        </w:tc>
      </w:tr>
      <w:tr w:rsidR="00EF0598" w14:paraId="09AE4BE5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95F72E5" w14:textId="74DA5831" w:rsidR="00EF0598" w:rsidRDefault="0037044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status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DC7AD89" w14:textId="19FCBD34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0591B4A" w14:textId="568907CC" w:rsidR="00EF0598" w:rsidRDefault="00A74E95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578BA67" w14:textId="1F56FB24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393D70F" w14:textId="0C44C726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Status da conta do usuário (1= ativo, 0 = inativo)</w:t>
            </w:r>
          </w:p>
        </w:tc>
      </w:tr>
    </w:tbl>
    <w:p w14:paraId="08D8DF3D" w14:textId="77777777" w:rsidR="00EF0598" w:rsidRPr="00EF0598" w:rsidRDefault="00EF0598" w:rsidP="00EF0598">
      <w:pPr>
        <w:pStyle w:val="Corpodetexto"/>
      </w:pPr>
    </w:p>
    <w:bookmarkEnd w:id="3"/>
    <w:p w14:paraId="0654FD4E" w14:textId="77777777" w:rsidR="0027353F" w:rsidRPr="0027353F" w:rsidRDefault="0027353F" w:rsidP="0027353F">
      <w:pPr>
        <w:pStyle w:val="PargrafodaLista"/>
      </w:pPr>
    </w:p>
    <w:p w14:paraId="2052918A" w14:textId="77777777" w:rsidR="00D334A0" w:rsidRDefault="00D334A0" w:rsidP="00D334A0">
      <w:pPr>
        <w:pStyle w:val="Ttulo2"/>
      </w:pPr>
      <w:bookmarkStart w:id="4" w:name="_Toc101556550"/>
      <w:r>
        <w:lastRenderedPageBreak/>
        <w:t>3 –</w:t>
      </w:r>
      <w:r w:rsidRPr="004F1D41">
        <w:t xml:space="preserve"> </w:t>
      </w:r>
      <w:r>
        <w:t>Projeto Lógico do Banco de Dados</w:t>
      </w:r>
      <w:bookmarkEnd w:id="4"/>
    </w:p>
    <w:p w14:paraId="50C32B28" w14:textId="27E4D1CB" w:rsidR="00D71306" w:rsidRDefault="00D334A0" w:rsidP="00784598">
      <w:pPr>
        <w:pStyle w:val="Corpodetexto"/>
        <w:ind w:firstLine="0"/>
        <w:rPr>
          <w:rFonts w:eastAsia="Times New Roman"/>
          <w:szCs w:val="28"/>
        </w:rPr>
      </w:pPr>
      <w:r>
        <w:rPr>
          <w:noProof/>
        </w:rPr>
        <w:drawing>
          <wp:inline distT="0" distB="0" distL="0" distR="0" wp14:anchorId="7B8E6A36" wp14:editId="491CC96D">
            <wp:extent cx="7020966" cy="4318479"/>
            <wp:effectExtent l="0" t="0" r="889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966" cy="431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7B17" w14:textId="77777777" w:rsidR="00D334A0" w:rsidRDefault="00D334A0" w:rsidP="00D334A0">
      <w:pPr>
        <w:pStyle w:val="Ttulo2"/>
      </w:pPr>
      <w:bookmarkStart w:id="5" w:name="_Toc101556551"/>
      <w:r>
        <w:lastRenderedPageBreak/>
        <w:t>4 –</w:t>
      </w:r>
      <w:r w:rsidRPr="004F1D41">
        <w:t xml:space="preserve"> </w:t>
      </w:r>
      <w:r>
        <w:t>Projeto Físico do Banco de Dados</w:t>
      </w:r>
      <w:bookmarkEnd w:id="5"/>
    </w:p>
    <w:p w14:paraId="10511BE3" w14:textId="6F584656" w:rsidR="00D334A0" w:rsidRDefault="00D334A0" w:rsidP="00784598">
      <w:pPr>
        <w:pStyle w:val="Corpodetexto"/>
        <w:ind w:firstLine="0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  <w:r w:rsidRPr="00322398">
        <w:rPr>
          <w:noProof/>
        </w:rPr>
        <w:drawing>
          <wp:inline distT="0" distB="0" distL="0" distR="0" wp14:anchorId="288F393F" wp14:editId="05EB2FF4">
            <wp:extent cx="8715375" cy="50863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7328" cy="509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4A0" w:rsidSect="00784598">
      <w:headerReference w:type="first" r:id="rId19"/>
      <w:pgSz w:w="16838" w:h="11906" w:orient="landscape" w:code="9"/>
      <w:pgMar w:top="1701" w:right="1118" w:bottom="1134" w:left="170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569EE" w14:textId="77777777" w:rsidR="00747111" w:rsidRDefault="00747111" w:rsidP="00987BE0">
      <w:pPr>
        <w:spacing w:after="0" w:line="240" w:lineRule="auto"/>
      </w:pPr>
      <w:r>
        <w:separator/>
      </w:r>
    </w:p>
  </w:endnote>
  <w:endnote w:type="continuationSeparator" w:id="0">
    <w:p w14:paraId="1CBA6B95" w14:textId="77777777" w:rsidR="00747111" w:rsidRDefault="00747111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A6D7B" w14:textId="77777777" w:rsidR="00747111" w:rsidRDefault="00747111" w:rsidP="00987BE0">
      <w:pPr>
        <w:spacing w:after="0" w:line="240" w:lineRule="auto"/>
      </w:pPr>
      <w:r>
        <w:separator/>
      </w:r>
    </w:p>
  </w:footnote>
  <w:footnote w:type="continuationSeparator" w:id="0">
    <w:p w14:paraId="4ED894DE" w14:textId="77777777" w:rsidR="00747111" w:rsidRDefault="00747111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5022C" w14:textId="36CC1D62" w:rsidR="00B92022" w:rsidRDefault="00B92022" w:rsidP="00D563AE">
    <w:pPr>
      <w:pStyle w:val="Cabealho"/>
      <w:tabs>
        <w:tab w:val="clear" w:pos="8504"/>
        <w:tab w:val="right" w:pos="9072"/>
      </w:tabs>
      <w:ind w:firstLine="0"/>
    </w:pPr>
  </w:p>
  <w:p w14:paraId="32F129CD" w14:textId="14CF73C7" w:rsidR="00B92022" w:rsidRDefault="00B92022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7B07" w14:textId="7E3234D5" w:rsidR="00B92022" w:rsidRDefault="00B92022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CF6D" w14:textId="36724E62" w:rsidR="00B92022" w:rsidRDefault="00B92022" w:rsidP="00B92022">
    <w:pPr>
      <w:pStyle w:val="Cabealho"/>
      <w:tabs>
        <w:tab w:val="clear" w:pos="8504"/>
        <w:tab w:val="right" w:pos="9072"/>
      </w:tabs>
      <w:ind w:firstLine="0"/>
    </w:pPr>
  </w:p>
  <w:p w14:paraId="72077048" w14:textId="46B7527A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5565" w14:textId="77777777" w:rsidR="00D71306" w:rsidRDefault="00D71306" w:rsidP="00D563AE">
    <w:pPr>
      <w:pStyle w:val="Cabealho"/>
      <w:tabs>
        <w:tab w:val="clear" w:pos="8504"/>
        <w:tab w:val="right" w:pos="9072"/>
      </w:tabs>
      <w:ind w:firstLine="0"/>
    </w:pPr>
    <w:r>
      <w:rPr>
        <w:noProof/>
      </w:rPr>
      <w:drawing>
        <wp:anchor distT="0" distB="0" distL="114300" distR="114300" simplePos="0" relativeHeight="251688960" behindDoc="0" locked="0" layoutInCell="1" allowOverlap="1" wp14:anchorId="1CA55965" wp14:editId="0E634B8A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10</w:t>
    </w:r>
    <w:r>
      <w:fldChar w:fldCharType="end"/>
    </w:r>
    <w:r w:rsidR="1A176BA7">
      <w:t xml:space="preserve"> de </w:t>
    </w:r>
    <w:r w:rsidR="00747111">
      <w:fldChar w:fldCharType="begin"/>
    </w:r>
    <w:r w:rsidR="00747111">
      <w:instrText>NUMPAGES   \* MERGEFORMAT</w:instrText>
    </w:r>
    <w:r w:rsidR="00747111">
      <w:fldChar w:fldCharType="separate"/>
    </w:r>
    <w:r w:rsidR="1A176BA7">
      <w:t>15</w:t>
    </w:r>
    <w:r w:rsidR="00747111">
      <w:fldChar w:fldCharType="end"/>
    </w:r>
    <w:r w:rsidR="1A176BA7">
      <w:t xml:space="preserve"> </w:t>
    </w:r>
  </w:p>
  <w:p w14:paraId="0217DDD6" w14:textId="77777777" w:rsidR="00D71306" w:rsidRDefault="00D71306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8C38" w14:textId="77777777" w:rsidR="00D71306" w:rsidRDefault="00D71306" w:rsidP="000906E4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  <w:r>
      <w:rPr>
        <w:noProof/>
      </w:rPr>
      <w:drawing>
        <wp:anchor distT="0" distB="0" distL="114300" distR="114300" simplePos="0" relativeHeight="251687936" behindDoc="0" locked="0" layoutInCell="1" allowOverlap="1" wp14:anchorId="1255AA6D" wp14:editId="7B77E166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13</w:t>
    </w:r>
    <w:r>
      <w:fldChar w:fldCharType="end"/>
    </w:r>
    <w:r w:rsidR="1A176BA7">
      <w:t xml:space="preserve"> de </w:t>
    </w:r>
    <w:r w:rsidR="00747111">
      <w:fldChar w:fldCharType="begin"/>
    </w:r>
    <w:r w:rsidR="00747111">
      <w:instrText>NUMPAGES   \* MERGEFORMAT</w:instrText>
    </w:r>
    <w:r w:rsidR="00747111">
      <w:fldChar w:fldCharType="separate"/>
    </w:r>
    <w:r w:rsidR="1A176BA7">
      <w:t>15</w:t>
    </w:r>
    <w:r w:rsidR="00747111">
      <w:fldChar w:fldCharType="end"/>
    </w:r>
    <w:r w:rsidR="1A176BA7"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ACE9" w14:textId="64B6FC9C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13</w:t>
    </w:r>
    <w:r>
      <w:fldChar w:fldCharType="end"/>
    </w:r>
    <w:r w:rsidR="1A176BA7">
      <w:t xml:space="preserve"> de </w:t>
    </w:r>
    <w:r w:rsidR="00747111">
      <w:fldChar w:fldCharType="begin"/>
    </w:r>
    <w:r w:rsidR="00747111">
      <w:instrText xml:space="preserve"> NUMPAGES   \* MERGEFORMAT </w:instrText>
    </w:r>
    <w:r w:rsidR="00747111">
      <w:fldChar w:fldCharType="separate"/>
    </w:r>
    <w:r w:rsidR="1A176BA7">
      <w:t>15</w:t>
    </w:r>
    <w:r w:rsidR="00747111">
      <w:fldChar w:fldCharType="end"/>
    </w:r>
    <w:r w:rsidR="1A176BA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725C2E"/>
    <w:multiLevelType w:val="multilevel"/>
    <w:tmpl w:val="53622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1E5F06"/>
    <w:multiLevelType w:val="hybridMultilevel"/>
    <w:tmpl w:val="4C9446C2"/>
    <w:lvl w:ilvl="0" w:tplc="5FCA3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5E2"/>
    <w:multiLevelType w:val="hybridMultilevel"/>
    <w:tmpl w:val="6C265002"/>
    <w:lvl w:ilvl="0" w:tplc="73806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02760"/>
    <w:multiLevelType w:val="hybridMultilevel"/>
    <w:tmpl w:val="FA1C8AEC"/>
    <w:lvl w:ilvl="0" w:tplc="DC400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6" w15:restartNumberingAfterBreak="0">
    <w:nsid w:val="42586A4A"/>
    <w:multiLevelType w:val="hybridMultilevel"/>
    <w:tmpl w:val="5CA21018"/>
    <w:lvl w:ilvl="0" w:tplc="AC1A06FA">
      <w:start w:val="1"/>
      <w:numFmt w:val="upperLetter"/>
      <w:lvlText w:val="%1)"/>
      <w:lvlJc w:val="left"/>
      <w:pPr>
        <w:ind w:left="720" w:hanging="360"/>
      </w:pPr>
      <w:rPr>
        <w:rFonts w:ascii="Courier New" w:eastAsia="Times New Roman" w:hAnsi="Courier New" w:cs="Consola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 w16cid:durableId="1435052791">
    <w:abstractNumId w:val="0"/>
  </w:num>
  <w:num w:numId="2" w16cid:durableId="900595787">
    <w:abstractNumId w:val="1"/>
  </w:num>
  <w:num w:numId="3" w16cid:durableId="1453018779">
    <w:abstractNumId w:val="7"/>
  </w:num>
  <w:num w:numId="4" w16cid:durableId="1073560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33752710">
    <w:abstractNumId w:val="1"/>
  </w:num>
  <w:num w:numId="6" w16cid:durableId="1506555582">
    <w:abstractNumId w:val="1"/>
  </w:num>
  <w:num w:numId="7" w16cid:durableId="798185924">
    <w:abstractNumId w:val="1"/>
  </w:num>
  <w:num w:numId="8" w16cid:durableId="1705640812">
    <w:abstractNumId w:val="1"/>
  </w:num>
  <w:num w:numId="9" w16cid:durableId="114181367">
    <w:abstractNumId w:val="1"/>
  </w:num>
  <w:num w:numId="10" w16cid:durableId="1528980473">
    <w:abstractNumId w:val="0"/>
  </w:num>
  <w:num w:numId="11" w16cid:durableId="1217351930">
    <w:abstractNumId w:val="5"/>
  </w:num>
  <w:num w:numId="12" w16cid:durableId="1793091751">
    <w:abstractNumId w:val="4"/>
  </w:num>
  <w:num w:numId="13" w16cid:durableId="1248884139">
    <w:abstractNumId w:val="6"/>
  </w:num>
  <w:num w:numId="14" w16cid:durableId="1457597872">
    <w:abstractNumId w:val="2"/>
  </w:num>
  <w:num w:numId="15" w16cid:durableId="723219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pt-BR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01BA6"/>
    <w:rsid w:val="00014E48"/>
    <w:rsid w:val="0003718D"/>
    <w:rsid w:val="00050FEA"/>
    <w:rsid w:val="00072A6C"/>
    <w:rsid w:val="000906E4"/>
    <w:rsid w:val="000A345D"/>
    <w:rsid w:val="000C2A6C"/>
    <w:rsid w:val="000D2801"/>
    <w:rsid w:val="000D4E11"/>
    <w:rsid w:val="000E20C9"/>
    <w:rsid w:val="000F6743"/>
    <w:rsid w:val="00101E62"/>
    <w:rsid w:val="001509ED"/>
    <w:rsid w:val="00154429"/>
    <w:rsid w:val="001C0C3D"/>
    <w:rsid w:val="001C5EE2"/>
    <w:rsid w:val="001D2BF2"/>
    <w:rsid w:val="001E67EA"/>
    <w:rsid w:val="0023747F"/>
    <w:rsid w:val="0027353F"/>
    <w:rsid w:val="0028046E"/>
    <w:rsid w:val="00282A81"/>
    <w:rsid w:val="002A3C38"/>
    <w:rsid w:val="002E2864"/>
    <w:rsid w:val="002E35AE"/>
    <w:rsid w:val="00316877"/>
    <w:rsid w:val="00316B13"/>
    <w:rsid w:val="003170FA"/>
    <w:rsid w:val="00340843"/>
    <w:rsid w:val="003448D5"/>
    <w:rsid w:val="00347CAE"/>
    <w:rsid w:val="003568CA"/>
    <w:rsid w:val="003576A2"/>
    <w:rsid w:val="00370441"/>
    <w:rsid w:val="003739B2"/>
    <w:rsid w:val="00383C65"/>
    <w:rsid w:val="00390223"/>
    <w:rsid w:val="00396E75"/>
    <w:rsid w:val="003A1906"/>
    <w:rsid w:val="003C50DD"/>
    <w:rsid w:val="003F24B1"/>
    <w:rsid w:val="004018CB"/>
    <w:rsid w:val="00403F4A"/>
    <w:rsid w:val="00414592"/>
    <w:rsid w:val="00477C33"/>
    <w:rsid w:val="0048324B"/>
    <w:rsid w:val="004A05C4"/>
    <w:rsid w:val="004A4BB4"/>
    <w:rsid w:val="004C39C2"/>
    <w:rsid w:val="004F1D41"/>
    <w:rsid w:val="004F459E"/>
    <w:rsid w:val="00500EDB"/>
    <w:rsid w:val="0050378E"/>
    <w:rsid w:val="00541E05"/>
    <w:rsid w:val="00545406"/>
    <w:rsid w:val="005522A5"/>
    <w:rsid w:val="005531CD"/>
    <w:rsid w:val="00556B5B"/>
    <w:rsid w:val="00560364"/>
    <w:rsid w:val="00591097"/>
    <w:rsid w:val="005A79AF"/>
    <w:rsid w:val="005D7910"/>
    <w:rsid w:val="005D7C1D"/>
    <w:rsid w:val="006434AE"/>
    <w:rsid w:val="0064602B"/>
    <w:rsid w:val="00650FE8"/>
    <w:rsid w:val="006A0758"/>
    <w:rsid w:val="006C4326"/>
    <w:rsid w:val="006C4A36"/>
    <w:rsid w:val="006E34CE"/>
    <w:rsid w:val="00715470"/>
    <w:rsid w:val="00732060"/>
    <w:rsid w:val="00743731"/>
    <w:rsid w:val="00747111"/>
    <w:rsid w:val="00752C88"/>
    <w:rsid w:val="007540CC"/>
    <w:rsid w:val="00755D94"/>
    <w:rsid w:val="0076599A"/>
    <w:rsid w:val="0077699C"/>
    <w:rsid w:val="00784598"/>
    <w:rsid w:val="007A3F7E"/>
    <w:rsid w:val="007C7350"/>
    <w:rsid w:val="007E2966"/>
    <w:rsid w:val="007E2C7B"/>
    <w:rsid w:val="008236DB"/>
    <w:rsid w:val="00826699"/>
    <w:rsid w:val="00855A3B"/>
    <w:rsid w:val="00882BE7"/>
    <w:rsid w:val="00890ACF"/>
    <w:rsid w:val="008A38A8"/>
    <w:rsid w:val="008C19F2"/>
    <w:rsid w:val="008E2853"/>
    <w:rsid w:val="008E35F7"/>
    <w:rsid w:val="0091487C"/>
    <w:rsid w:val="00987BE0"/>
    <w:rsid w:val="009A7072"/>
    <w:rsid w:val="00A14423"/>
    <w:rsid w:val="00A16E62"/>
    <w:rsid w:val="00A36C8B"/>
    <w:rsid w:val="00A64FC6"/>
    <w:rsid w:val="00A74E95"/>
    <w:rsid w:val="00AB2BE5"/>
    <w:rsid w:val="00AD6955"/>
    <w:rsid w:val="00AF4A84"/>
    <w:rsid w:val="00AF754D"/>
    <w:rsid w:val="00B010AF"/>
    <w:rsid w:val="00B118A1"/>
    <w:rsid w:val="00B31965"/>
    <w:rsid w:val="00B40240"/>
    <w:rsid w:val="00B57137"/>
    <w:rsid w:val="00B60946"/>
    <w:rsid w:val="00B66F8A"/>
    <w:rsid w:val="00B92022"/>
    <w:rsid w:val="00B95CD6"/>
    <w:rsid w:val="00BB0D89"/>
    <w:rsid w:val="00BD6EC3"/>
    <w:rsid w:val="00BE6687"/>
    <w:rsid w:val="00C036D1"/>
    <w:rsid w:val="00C235D2"/>
    <w:rsid w:val="00C2382B"/>
    <w:rsid w:val="00C54A99"/>
    <w:rsid w:val="00C66407"/>
    <w:rsid w:val="00C86529"/>
    <w:rsid w:val="00CC6D95"/>
    <w:rsid w:val="00CC7283"/>
    <w:rsid w:val="00CE30F9"/>
    <w:rsid w:val="00D026C5"/>
    <w:rsid w:val="00D127A6"/>
    <w:rsid w:val="00D334A0"/>
    <w:rsid w:val="00D563AE"/>
    <w:rsid w:val="00D70546"/>
    <w:rsid w:val="00D71306"/>
    <w:rsid w:val="00D95FC7"/>
    <w:rsid w:val="00DB4614"/>
    <w:rsid w:val="00DB65E4"/>
    <w:rsid w:val="00DC524A"/>
    <w:rsid w:val="00DD4AD9"/>
    <w:rsid w:val="00E36822"/>
    <w:rsid w:val="00E44082"/>
    <w:rsid w:val="00EA1FE1"/>
    <w:rsid w:val="00EB29FB"/>
    <w:rsid w:val="00ED1183"/>
    <w:rsid w:val="00ED6A41"/>
    <w:rsid w:val="00ED7AB7"/>
    <w:rsid w:val="00EF0598"/>
    <w:rsid w:val="00EF23B5"/>
    <w:rsid w:val="00EF4A0C"/>
    <w:rsid w:val="00F206D5"/>
    <w:rsid w:val="00F45B2A"/>
    <w:rsid w:val="00F53589"/>
    <w:rsid w:val="00F64703"/>
    <w:rsid w:val="00F977BB"/>
    <w:rsid w:val="00FA626F"/>
    <w:rsid w:val="00FB2936"/>
    <w:rsid w:val="00FE5D67"/>
    <w:rsid w:val="1A176BA7"/>
    <w:rsid w:val="6386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ED7AB7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 w:cs="Arial"/>
      <w:b/>
      <w:bCs/>
      <w:color w:val="000000" w:themeColor="text1"/>
      <w:sz w:val="32"/>
      <w:szCs w:val="36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D7AB7"/>
    <w:rPr>
      <w:rFonts w:ascii="Arial" w:eastAsia="Times New Roman" w:hAnsi="Arial" w:cs="Arial"/>
      <w:b/>
      <w:bCs/>
      <w:color w:val="000000" w:themeColor="text1"/>
      <w:sz w:val="32"/>
      <w:szCs w:val="36"/>
    </w:rPr>
  </w:style>
  <w:style w:type="character" w:customStyle="1" w:styleId="Ttulo2Char">
    <w:name w:val="Título 2 Char"/>
    <w:link w:val="Ttulo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ED7AB7"/>
    <w:pPr>
      <w:spacing w:before="240" w:line="360" w:lineRule="auto"/>
      <w:jc w:val="both"/>
    </w:pPr>
    <w:rPr>
      <w:rFonts w:ascii="Arial" w:hAnsi="Arial"/>
      <w:sz w:val="28"/>
      <w:szCs w:val="24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ED7AB7"/>
    <w:rPr>
      <w:rFonts w:ascii="Arial" w:hAnsi="Arial"/>
      <w:sz w:val="28"/>
      <w:szCs w:val="24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383C65"/>
    <w:pPr>
      <w:spacing w:after="480" w:line="360" w:lineRule="auto"/>
      <w:jc w:val="center"/>
    </w:pPr>
    <w:rPr>
      <w:rFonts w:ascii="Arial" w:hAnsi="Arial" w:cs="Arial"/>
      <w:b/>
      <w:sz w:val="44"/>
      <w:szCs w:val="44"/>
      <w:bdr w:val="single" w:sz="2" w:space="0" w:color="auto" w:frame="1"/>
    </w:rPr>
  </w:style>
  <w:style w:type="character" w:customStyle="1" w:styleId="SubTtulo-AutoreVersoChar">
    <w:name w:val="SubTítulo - Autor e Versão Char"/>
    <w:link w:val="SubTtulo-AutoreVerso"/>
    <w:rsid w:val="00383C65"/>
    <w:rPr>
      <w:rFonts w:ascii="Arial" w:hAnsi="Arial" w:cs="Arial"/>
      <w:b/>
      <w:sz w:val="44"/>
      <w:szCs w:val="44"/>
      <w:bdr w:val="single" w:sz="2" w:space="0" w:color="auto" w:frame="1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0F6743"/>
    <w:pPr>
      <w:tabs>
        <w:tab w:val="left" w:pos="0"/>
      </w:tabs>
      <w:jc w:val="both"/>
    </w:pPr>
    <w:rPr>
      <w:rFonts w:asciiTheme="minorHAnsi" w:hAnsiTheme="minorHAnsi" w:cstheme="minorHAnsi"/>
      <w:b w:val="0"/>
      <w:bCs/>
      <w:caps/>
      <w:sz w:val="24"/>
    </w:rPr>
  </w:style>
  <w:style w:type="character" w:customStyle="1" w:styleId="Ttulo-SumriosChar">
    <w:name w:val="Título - Sumários Char"/>
    <w:link w:val="Ttulo-Sumrios"/>
    <w:rsid w:val="000F6743"/>
    <w:rPr>
      <w:rFonts w:asciiTheme="minorHAnsi" w:hAnsiTheme="minorHAnsi" w:cstheme="minorHAnsi"/>
      <w:bCs/>
      <w:caps/>
      <w:sz w:val="24"/>
      <w:szCs w:val="36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0906E4"/>
    <w:rPr>
      <w:sz w:val="22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754A164037A342822787745401CD7E" ma:contentTypeVersion="8" ma:contentTypeDescription="Crie um novo documento." ma:contentTypeScope="" ma:versionID="830533c3e35ba3421b20fec17aa3999a">
  <xsd:schema xmlns:xsd="http://www.w3.org/2001/XMLSchema" xmlns:xs="http://www.w3.org/2001/XMLSchema" xmlns:p="http://schemas.microsoft.com/office/2006/metadata/properties" xmlns:ns2="928b449c-4048-41b9-b1ff-c1bded207bbf" targetNamespace="http://schemas.microsoft.com/office/2006/metadata/properties" ma:root="true" ma:fieldsID="9957e26483c5cdab1cfff435a8128afc" ns2:_="">
    <xsd:import namespace="928b449c-4048-41b9-b1ff-c1bded207b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b449c-4048-41b9-b1ff-c1bded207bb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28b449c-4048-41b9-b1ff-c1bded207bbf" xsi:nil="true"/>
  </documentManagement>
</p:properties>
</file>

<file path=customXml/itemProps1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AEB6EF-28AB-4828-A904-AC1D1ECEB8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8b449c-4048-41b9-b1ff-c1bded207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B9CCBF-C534-43EE-B702-A3ABF7A2346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  <ds:schemaRef ds:uri="928b449c-4048-41b9-b1ff-c1bded207bb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</Template>
  <TotalTime>390</TotalTime>
  <Pages>9</Pages>
  <Words>514</Words>
  <Characters>2780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joao pedro garcia</cp:lastModifiedBy>
  <cp:revision>23</cp:revision>
  <dcterms:created xsi:type="dcterms:W3CDTF">2022-04-23T00:07:00Z</dcterms:created>
  <dcterms:modified xsi:type="dcterms:W3CDTF">2022-05-26T23:19:00Z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0x010100DF754A164037A342822787745401CD7E</vt:lpwstr>
  </property>
</Properties>
</file>